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09B6ADBC" w14:textId="77777777" w:rsidR="004B60DB" w:rsidRDefault="004B60D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B60DB" w14:paraId="1BA61135" w14:textId="77777777" w:rsidTr="000D03B4">
            <w:tc>
              <w:tcPr>
                <w:tcW w:w="9804" w:type="dxa"/>
              </w:tcPr>
              <w:sdt>
                <w:sdtPr>
                  <w:rPr>
                    <w:sz w:val="96"/>
                  </w:rPr>
                  <w:alias w:val="Title"/>
                  <w:id w:val="-308007970"/>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4033BB52" w14:textId="77777777" w:rsidR="004B60DB" w:rsidRDefault="000D03B4" w:rsidP="000D03B4">
                    <w:pPr>
                      <w:pStyle w:val="Title"/>
                      <w:jc w:val="center"/>
                      <w:rPr>
                        <w:sz w:val="96"/>
                      </w:rPr>
                    </w:pPr>
                    <w:r>
                      <w:rPr>
                        <w:sz w:val="96"/>
                      </w:rPr>
                      <w:t>Multi-Area OSPF</w:t>
                    </w:r>
                  </w:p>
                </w:sdtContent>
              </w:sdt>
            </w:tc>
          </w:tr>
          <w:tr w:rsidR="004B60DB" w14:paraId="02DF2E5E" w14:textId="77777777">
            <w:tc>
              <w:tcPr>
                <w:tcW w:w="0" w:type="auto"/>
                <w:vAlign w:val="bottom"/>
              </w:tcPr>
              <w:sdt>
                <w:sdtPr>
                  <w:rPr>
                    <w:sz w:val="36"/>
                    <w:szCs w:val="36"/>
                  </w:rPr>
                  <w:alias w:val="Subtitle"/>
                  <w:id w:val="758173203"/>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p w14:paraId="4CEEDE9E" w14:textId="53C7616C" w:rsidR="004B60DB" w:rsidRDefault="0043620A" w:rsidP="000D03B4">
                    <w:pPr>
                      <w:pStyle w:val="Subtitle"/>
                      <w:jc w:val="center"/>
                      <w:rPr>
                        <w:sz w:val="36"/>
                        <w:szCs w:val="36"/>
                      </w:rPr>
                    </w:pPr>
                    <w:r>
                      <w:rPr>
                        <w:sz w:val="36"/>
                        <w:szCs w:val="36"/>
                      </w:rPr>
                      <w:t>Building scalable networks with segmented topologies</w:t>
                    </w:r>
                  </w:p>
                </w:sdtContent>
              </w:sdt>
            </w:tc>
          </w:tr>
          <w:tr w:rsidR="004B60DB" w14:paraId="43184F21" w14:textId="77777777">
            <w:tc>
              <w:tcPr>
                <w:tcW w:w="0" w:type="auto"/>
                <w:vAlign w:val="bottom"/>
              </w:tcPr>
              <w:p w14:paraId="47026CE4" w14:textId="77777777" w:rsidR="004B60DB" w:rsidRDefault="004B60DB"/>
            </w:tc>
          </w:tr>
          <w:tr w:rsidR="004B60DB" w14:paraId="28BADF55" w14:textId="77777777">
            <w:tc>
              <w:tcPr>
                <w:tcW w:w="0" w:type="auto"/>
                <w:vAlign w:val="bottom"/>
              </w:tcPr>
              <w:p w14:paraId="16A08FD7" w14:textId="77777777" w:rsidR="004B60DB" w:rsidRDefault="004B60DB" w:rsidP="000D03B4"/>
            </w:tc>
          </w:tr>
        </w:tbl>
        <w:p w14:paraId="24168A82" w14:textId="77777777" w:rsidR="004B60DB" w:rsidRDefault="002C327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id w:val="-23378362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36BAAC26" w14:textId="06BF6EC2" w:rsidR="00DF2169" w:rsidRDefault="00DF2169">
          <w:pPr>
            <w:pStyle w:val="TOCHeading"/>
          </w:pPr>
          <w:r>
            <w:t>Table of Contents</w:t>
          </w:r>
          <w:bookmarkStart w:id="0" w:name="_GoBack"/>
          <w:bookmarkEnd w:id="0"/>
        </w:p>
        <w:p w14:paraId="689DA78A" w14:textId="77777777" w:rsidR="00DF2169" w:rsidRDefault="00DF2169">
          <w:pPr>
            <w:pStyle w:val="TOC1"/>
            <w:tabs>
              <w:tab w:val="right" w:leader="dot" w:pos="10070"/>
            </w:tabs>
            <w:rPr>
              <w:noProof/>
            </w:rPr>
          </w:pPr>
          <w:r>
            <w:fldChar w:fldCharType="begin"/>
          </w:r>
          <w:r>
            <w:instrText xml:space="preserve"> TOC \o "1-3" \h \z \u </w:instrText>
          </w:r>
          <w:r>
            <w:fldChar w:fldCharType="separate"/>
          </w:r>
          <w:hyperlink w:anchor="_Toc493510015" w:history="1">
            <w:r w:rsidRPr="003D3C69">
              <w:rPr>
                <w:rStyle w:val="Hyperlink"/>
                <w:noProof/>
              </w:rPr>
              <w:t>Purpose</w:t>
            </w:r>
            <w:r>
              <w:rPr>
                <w:noProof/>
                <w:webHidden/>
              </w:rPr>
              <w:tab/>
            </w:r>
            <w:r>
              <w:rPr>
                <w:noProof/>
                <w:webHidden/>
              </w:rPr>
              <w:fldChar w:fldCharType="begin"/>
            </w:r>
            <w:r>
              <w:rPr>
                <w:noProof/>
                <w:webHidden/>
              </w:rPr>
              <w:instrText xml:space="preserve"> PAGEREF _Toc493510015 \h </w:instrText>
            </w:r>
            <w:r>
              <w:rPr>
                <w:noProof/>
                <w:webHidden/>
              </w:rPr>
            </w:r>
            <w:r>
              <w:rPr>
                <w:noProof/>
                <w:webHidden/>
              </w:rPr>
              <w:fldChar w:fldCharType="separate"/>
            </w:r>
            <w:r>
              <w:rPr>
                <w:noProof/>
                <w:webHidden/>
              </w:rPr>
              <w:t>3</w:t>
            </w:r>
            <w:r>
              <w:rPr>
                <w:noProof/>
                <w:webHidden/>
              </w:rPr>
              <w:fldChar w:fldCharType="end"/>
            </w:r>
          </w:hyperlink>
        </w:p>
        <w:p w14:paraId="03315571" w14:textId="77777777" w:rsidR="00DF2169" w:rsidRDefault="00DF2169">
          <w:pPr>
            <w:pStyle w:val="TOC1"/>
            <w:tabs>
              <w:tab w:val="right" w:leader="dot" w:pos="10070"/>
            </w:tabs>
            <w:rPr>
              <w:noProof/>
            </w:rPr>
          </w:pPr>
          <w:hyperlink w:anchor="_Toc493510016" w:history="1">
            <w:r w:rsidRPr="003D3C69">
              <w:rPr>
                <w:rStyle w:val="Hyperlink"/>
                <w:noProof/>
              </w:rPr>
              <w:t>Background Information</w:t>
            </w:r>
            <w:r>
              <w:rPr>
                <w:noProof/>
                <w:webHidden/>
              </w:rPr>
              <w:tab/>
            </w:r>
            <w:r>
              <w:rPr>
                <w:noProof/>
                <w:webHidden/>
              </w:rPr>
              <w:fldChar w:fldCharType="begin"/>
            </w:r>
            <w:r>
              <w:rPr>
                <w:noProof/>
                <w:webHidden/>
              </w:rPr>
              <w:instrText xml:space="preserve"> PAGEREF _Toc493510016 \h </w:instrText>
            </w:r>
            <w:r>
              <w:rPr>
                <w:noProof/>
                <w:webHidden/>
              </w:rPr>
            </w:r>
            <w:r>
              <w:rPr>
                <w:noProof/>
                <w:webHidden/>
              </w:rPr>
              <w:fldChar w:fldCharType="separate"/>
            </w:r>
            <w:r>
              <w:rPr>
                <w:noProof/>
                <w:webHidden/>
              </w:rPr>
              <w:t>3</w:t>
            </w:r>
            <w:r>
              <w:rPr>
                <w:noProof/>
                <w:webHidden/>
              </w:rPr>
              <w:fldChar w:fldCharType="end"/>
            </w:r>
          </w:hyperlink>
        </w:p>
        <w:p w14:paraId="16A790A4" w14:textId="77777777" w:rsidR="00DF2169" w:rsidRDefault="00DF2169">
          <w:pPr>
            <w:pStyle w:val="TOC1"/>
            <w:tabs>
              <w:tab w:val="right" w:leader="dot" w:pos="10070"/>
            </w:tabs>
            <w:rPr>
              <w:noProof/>
            </w:rPr>
          </w:pPr>
          <w:hyperlink w:anchor="_Toc493510017" w:history="1">
            <w:r w:rsidRPr="003D3C69">
              <w:rPr>
                <w:rStyle w:val="Hyperlink"/>
                <w:noProof/>
              </w:rPr>
              <w:t>Lab Summary</w:t>
            </w:r>
            <w:r>
              <w:rPr>
                <w:noProof/>
                <w:webHidden/>
              </w:rPr>
              <w:tab/>
            </w:r>
            <w:r>
              <w:rPr>
                <w:noProof/>
                <w:webHidden/>
              </w:rPr>
              <w:fldChar w:fldCharType="begin"/>
            </w:r>
            <w:r>
              <w:rPr>
                <w:noProof/>
                <w:webHidden/>
              </w:rPr>
              <w:instrText xml:space="preserve"> PAGEREF _Toc493510017 \h </w:instrText>
            </w:r>
            <w:r>
              <w:rPr>
                <w:noProof/>
                <w:webHidden/>
              </w:rPr>
            </w:r>
            <w:r>
              <w:rPr>
                <w:noProof/>
                <w:webHidden/>
              </w:rPr>
              <w:fldChar w:fldCharType="separate"/>
            </w:r>
            <w:r>
              <w:rPr>
                <w:noProof/>
                <w:webHidden/>
              </w:rPr>
              <w:t>3</w:t>
            </w:r>
            <w:r>
              <w:rPr>
                <w:noProof/>
                <w:webHidden/>
              </w:rPr>
              <w:fldChar w:fldCharType="end"/>
            </w:r>
          </w:hyperlink>
        </w:p>
        <w:p w14:paraId="3564AD16" w14:textId="77777777" w:rsidR="00DF2169" w:rsidRDefault="00DF2169">
          <w:pPr>
            <w:pStyle w:val="TOC1"/>
            <w:tabs>
              <w:tab w:val="right" w:leader="dot" w:pos="10070"/>
            </w:tabs>
            <w:rPr>
              <w:noProof/>
            </w:rPr>
          </w:pPr>
          <w:hyperlink w:anchor="_Toc493510018" w:history="1">
            <w:r w:rsidRPr="003D3C69">
              <w:rPr>
                <w:rStyle w:val="Hyperlink"/>
                <w:noProof/>
              </w:rPr>
              <w:t>Lab Commands</w:t>
            </w:r>
            <w:r>
              <w:rPr>
                <w:noProof/>
                <w:webHidden/>
              </w:rPr>
              <w:tab/>
            </w:r>
            <w:r>
              <w:rPr>
                <w:noProof/>
                <w:webHidden/>
              </w:rPr>
              <w:fldChar w:fldCharType="begin"/>
            </w:r>
            <w:r>
              <w:rPr>
                <w:noProof/>
                <w:webHidden/>
              </w:rPr>
              <w:instrText xml:space="preserve"> PAGEREF _Toc493510018 \h </w:instrText>
            </w:r>
            <w:r>
              <w:rPr>
                <w:noProof/>
                <w:webHidden/>
              </w:rPr>
            </w:r>
            <w:r>
              <w:rPr>
                <w:noProof/>
                <w:webHidden/>
              </w:rPr>
              <w:fldChar w:fldCharType="separate"/>
            </w:r>
            <w:r>
              <w:rPr>
                <w:noProof/>
                <w:webHidden/>
              </w:rPr>
              <w:t>3</w:t>
            </w:r>
            <w:r>
              <w:rPr>
                <w:noProof/>
                <w:webHidden/>
              </w:rPr>
              <w:fldChar w:fldCharType="end"/>
            </w:r>
          </w:hyperlink>
        </w:p>
        <w:p w14:paraId="7250F6BC" w14:textId="77777777" w:rsidR="00DF2169" w:rsidRDefault="00DF2169">
          <w:pPr>
            <w:pStyle w:val="TOC2"/>
            <w:tabs>
              <w:tab w:val="right" w:leader="dot" w:pos="10070"/>
            </w:tabs>
            <w:rPr>
              <w:noProof/>
            </w:rPr>
          </w:pPr>
          <w:hyperlink w:anchor="_Toc493510019" w:history="1">
            <w:r w:rsidRPr="003D3C69">
              <w:rPr>
                <w:rStyle w:val="Hyperlink"/>
                <w:noProof/>
              </w:rPr>
              <w:t>clear ip[v6] ospf process</w:t>
            </w:r>
            <w:r>
              <w:rPr>
                <w:noProof/>
                <w:webHidden/>
              </w:rPr>
              <w:tab/>
            </w:r>
            <w:r>
              <w:rPr>
                <w:noProof/>
                <w:webHidden/>
              </w:rPr>
              <w:fldChar w:fldCharType="begin"/>
            </w:r>
            <w:r>
              <w:rPr>
                <w:noProof/>
                <w:webHidden/>
              </w:rPr>
              <w:instrText xml:space="preserve"> PAGEREF _Toc493510019 \h </w:instrText>
            </w:r>
            <w:r>
              <w:rPr>
                <w:noProof/>
                <w:webHidden/>
              </w:rPr>
            </w:r>
            <w:r>
              <w:rPr>
                <w:noProof/>
                <w:webHidden/>
              </w:rPr>
              <w:fldChar w:fldCharType="separate"/>
            </w:r>
            <w:r>
              <w:rPr>
                <w:noProof/>
                <w:webHidden/>
              </w:rPr>
              <w:t>3</w:t>
            </w:r>
            <w:r>
              <w:rPr>
                <w:noProof/>
                <w:webHidden/>
              </w:rPr>
              <w:fldChar w:fldCharType="end"/>
            </w:r>
          </w:hyperlink>
        </w:p>
        <w:p w14:paraId="27169105" w14:textId="77777777" w:rsidR="00DF2169" w:rsidRDefault="00DF2169">
          <w:pPr>
            <w:pStyle w:val="TOC3"/>
            <w:tabs>
              <w:tab w:val="right" w:leader="dot" w:pos="10070"/>
            </w:tabs>
            <w:rPr>
              <w:noProof/>
            </w:rPr>
          </w:pPr>
          <w:hyperlink w:anchor="_Toc493510020"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_Toc493510020 \h </w:instrText>
            </w:r>
            <w:r>
              <w:rPr>
                <w:noProof/>
                <w:webHidden/>
              </w:rPr>
            </w:r>
            <w:r>
              <w:rPr>
                <w:noProof/>
                <w:webHidden/>
              </w:rPr>
              <w:fldChar w:fldCharType="separate"/>
            </w:r>
            <w:r>
              <w:rPr>
                <w:noProof/>
                <w:webHidden/>
              </w:rPr>
              <w:t>3</w:t>
            </w:r>
            <w:r>
              <w:rPr>
                <w:noProof/>
                <w:webHidden/>
              </w:rPr>
              <w:fldChar w:fldCharType="end"/>
            </w:r>
          </w:hyperlink>
        </w:p>
        <w:p w14:paraId="27C63712" w14:textId="77777777" w:rsidR="00DF2169" w:rsidRDefault="00DF2169">
          <w:pPr>
            <w:pStyle w:val="TOC3"/>
            <w:tabs>
              <w:tab w:val="right" w:leader="dot" w:pos="10070"/>
            </w:tabs>
            <w:rPr>
              <w:noProof/>
            </w:rPr>
          </w:pPr>
          <w:hyperlink w:anchor="_Toc493510021" w:history="1">
            <w:r w:rsidRPr="003D3C69">
              <w:rPr>
                <w:rStyle w:val="Hyperlink"/>
                <w:noProof/>
              </w:rPr>
              <w:t>Usage Guidelines</w:t>
            </w:r>
            <w:r>
              <w:rPr>
                <w:noProof/>
                <w:webHidden/>
              </w:rPr>
              <w:tab/>
            </w:r>
            <w:r>
              <w:rPr>
                <w:noProof/>
                <w:webHidden/>
              </w:rPr>
              <w:fldChar w:fldCharType="begin"/>
            </w:r>
            <w:r>
              <w:rPr>
                <w:noProof/>
                <w:webHidden/>
              </w:rPr>
              <w:instrText xml:space="preserve"> PAGEREF _Toc493510021 \h </w:instrText>
            </w:r>
            <w:r>
              <w:rPr>
                <w:noProof/>
                <w:webHidden/>
              </w:rPr>
            </w:r>
            <w:r>
              <w:rPr>
                <w:noProof/>
                <w:webHidden/>
              </w:rPr>
              <w:fldChar w:fldCharType="separate"/>
            </w:r>
            <w:r>
              <w:rPr>
                <w:noProof/>
                <w:webHidden/>
              </w:rPr>
              <w:t>3</w:t>
            </w:r>
            <w:r>
              <w:rPr>
                <w:noProof/>
                <w:webHidden/>
              </w:rPr>
              <w:fldChar w:fldCharType="end"/>
            </w:r>
          </w:hyperlink>
        </w:p>
        <w:p w14:paraId="7A3B879A" w14:textId="77777777" w:rsidR="00DF2169" w:rsidRDefault="00DF2169">
          <w:pPr>
            <w:pStyle w:val="TOC2"/>
            <w:tabs>
              <w:tab w:val="right" w:leader="dot" w:pos="10070"/>
            </w:tabs>
            <w:rPr>
              <w:noProof/>
            </w:rPr>
          </w:pPr>
          <w:hyperlink w:anchor="_Toc493510022" w:history="1">
            <w:r w:rsidRPr="003D3C69">
              <w:rPr>
                <w:rStyle w:val="Hyperlink"/>
                <w:noProof/>
              </w:rPr>
              <w:t>ip[v6] ospf area</w:t>
            </w:r>
            <w:r>
              <w:rPr>
                <w:noProof/>
                <w:webHidden/>
              </w:rPr>
              <w:tab/>
            </w:r>
            <w:r>
              <w:rPr>
                <w:noProof/>
                <w:webHidden/>
              </w:rPr>
              <w:fldChar w:fldCharType="begin"/>
            </w:r>
            <w:r>
              <w:rPr>
                <w:noProof/>
                <w:webHidden/>
              </w:rPr>
              <w:instrText xml:space="preserve"> PAGEREF _Toc493510022 \h </w:instrText>
            </w:r>
            <w:r>
              <w:rPr>
                <w:noProof/>
                <w:webHidden/>
              </w:rPr>
            </w:r>
            <w:r>
              <w:rPr>
                <w:noProof/>
                <w:webHidden/>
              </w:rPr>
              <w:fldChar w:fldCharType="separate"/>
            </w:r>
            <w:r>
              <w:rPr>
                <w:noProof/>
                <w:webHidden/>
              </w:rPr>
              <w:t>4</w:t>
            </w:r>
            <w:r>
              <w:rPr>
                <w:noProof/>
                <w:webHidden/>
              </w:rPr>
              <w:fldChar w:fldCharType="end"/>
            </w:r>
          </w:hyperlink>
        </w:p>
        <w:p w14:paraId="58CE0585" w14:textId="77777777" w:rsidR="00DF2169" w:rsidRDefault="00DF2169">
          <w:pPr>
            <w:pStyle w:val="TOC3"/>
            <w:tabs>
              <w:tab w:val="right" w:leader="dot" w:pos="10070"/>
            </w:tabs>
            <w:rPr>
              <w:noProof/>
            </w:rPr>
          </w:pPr>
          <w:hyperlink w:anchor="_Toc493510023"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_Toc493510023 \h </w:instrText>
            </w:r>
            <w:r>
              <w:rPr>
                <w:noProof/>
                <w:webHidden/>
              </w:rPr>
            </w:r>
            <w:r>
              <w:rPr>
                <w:noProof/>
                <w:webHidden/>
              </w:rPr>
              <w:fldChar w:fldCharType="separate"/>
            </w:r>
            <w:r>
              <w:rPr>
                <w:noProof/>
                <w:webHidden/>
              </w:rPr>
              <w:t>4</w:t>
            </w:r>
            <w:r>
              <w:rPr>
                <w:noProof/>
                <w:webHidden/>
              </w:rPr>
              <w:fldChar w:fldCharType="end"/>
            </w:r>
          </w:hyperlink>
        </w:p>
        <w:p w14:paraId="72B6B2C7" w14:textId="77777777" w:rsidR="00DF2169" w:rsidRDefault="00DF2169">
          <w:pPr>
            <w:pStyle w:val="TOC3"/>
            <w:tabs>
              <w:tab w:val="right" w:leader="dot" w:pos="10070"/>
            </w:tabs>
            <w:rPr>
              <w:noProof/>
            </w:rPr>
          </w:pPr>
          <w:hyperlink w:anchor="_Toc493510024" w:history="1">
            <w:r w:rsidRPr="003D3C69">
              <w:rPr>
                <w:rStyle w:val="Hyperlink"/>
                <w:noProof/>
              </w:rPr>
              <w:t>Usage Guidelines</w:t>
            </w:r>
            <w:r>
              <w:rPr>
                <w:noProof/>
                <w:webHidden/>
              </w:rPr>
              <w:tab/>
            </w:r>
            <w:r>
              <w:rPr>
                <w:noProof/>
                <w:webHidden/>
              </w:rPr>
              <w:fldChar w:fldCharType="begin"/>
            </w:r>
            <w:r>
              <w:rPr>
                <w:noProof/>
                <w:webHidden/>
              </w:rPr>
              <w:instrText xml:space="preserve"> PAGEREF _Toc493510024 \h </w:instrText>
            </w:r>
            <w:r>
              <w:rPr>
                <w:noProof/>
                <w:webHidden/>
              </w:rPr>
            </w:r>
            <w:r>
              <w:rPr>
                <w:noProof/>
                <w:webHidden/>
              </w:rPr>
              <w:fldChar w:fldCharType="separate"/>
            </w:r>
            <w:r>
              <w:rPr>
                <w:noProof/>
                <w:webHidden/>
              </w:rPr>
              <w:t>4</w:t>
            </w:r>
            <w:r>
              <w:rPr>
                <w:noProof/>
                <w:webHidden/>
              </w:rPr>
              <w:fldChar w:fldCharType="end"/>
            </w:r>
          </w:hyperlink>
        </w:p>
        <w:p w14:paraId="65F578F9" w14:textId="77777777" w:rsidR="00DF2169" w:rsidRDefault="00DF2169">
          <w:pPr>
            <w:pStyle w:val="TOC2"/>
            <w:tabs>
              <w:tab w:val="right" w:leader="dot" w:pos="10070"/>
            </w:tabs>
            <w:rPr>
              <w:noProof/>
            </w:rPr>
          </w:pPr>
          <w:hyperlink w:anchor="_Toc493510025" w:history="1">
            <w:r w:rsidRPr="003D3C69">
              <w:rPr>
                <w:rStyle w:val="Hyperlink"/>
                <w:noProof/>
              </w:rPr>
              <w:t>[ipv6] router ospf</w:t>
            </w:r>
            <w:r>
              <w:rPr>
                <w:noProof/>
                <w:webHidden/>
              </w:rPr>
              <w:tab/>
            </w:r>
            <w:r>
              <w:rPr>
                <w:noProof/>
                <w:webHidden/>
              </w:rPr>
              <w:fldChar w:fldCharType="begin"/>
            </w:r>
            <w:r>
              <w:rPr>
                <w:noProof/>
                <w:webHidden/>
              </w:rPr>
              <w:instrText xml:space="preserve"> PAGEREF _Toc493510025 \h </w:instrText>
            </w:r>
            <w:r>
              <w:rPr>
                <w:noProof/>
                <w:webHidden/>
              </w:rPr>
            </w:r>
            <w:r>
              <w:rPr>
                <w:noProof/>
                <w:webHidden/>
              </w:rPr>
              <w:fldChar w:fldCharType="separate"/>
            </w:r>
            <w:r>
              <w:rPr>
                <w:noProof/>
                <w:webHidden/>
              </w:rPr>
              <w:t>4</w:t>
            </w:r>
            <w:r>
              <w:rPr>
                <w:noProof/>
                <w:webHidden/>
              </w:rPr>
              <w:fldChar w:fldCharType="end"/>
            </w:r>
          </w:hyperlink>
        </w:p>
        <w:p w14:paraId="152ECBE4" w14:textId="77777777" w:rsidR="00DF2169" w:rsidRDefault="00DF2169">
          <w:pPr>
            <w:pStyle w:val="TOC3"/>
            <w:tabs>
              <w:tab w:val="right" w:leader="dot" w:pos="10070"/>
            </w:tabs>
            <w:rPr>
              <w:noProof/>
            </w:rPr>
          </w:pPr>
          <w:hyperlink w:anchor="_Toc493510026"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_Toc493510026 \h </w:instrText>
            </w:r>
            <w:r>
              <w:rPr>
                <w:noProof/>
                <w:webHidden/>
              </w:rPr>
            </w:r>
            <w:r>
              <w:rPr>
                <w:noProof/>
                <w:webHidden/>
              </w:rPr>
              <w:fldChar w:fldCharType="separate"/>
            </w:r>
            <w:r>
              <w:rPr>
                <w:noProof/>
                <w:webHidden/>
              </w:rPr>
              <w:t>4</w:t>
            </w:r>
            <w:r>
              <w:rPr>
                <w:noProof/>
                <w:webHidden/>
              </w:rPr>
              <w:fldChar w:fldCharType="end"/>
            </w:r>
          </w:hyperlink>
        </w:p>
        <w:p w14:paraId="3F509EBA" w14:textId="77777777" w:rsidR="00DF2169" w:rsidRDefault="00DF2169">
          <w:pPr>
            <w:pStyle w:val="TOC3"/>
            <w:tabs>
              <w:tab w:val="right" w:leader="dot" w:pos="10070"/>
            </w:tabs>
            <w:rPr>
              <w:noProof/>
            </w:rPr>
          </w:pPr>
          <w:hyperlink w:anchor="_Toc493510027" w:history="1">
            <w:r w:rsidRPr="003D3C69">
              <w:rPr>
                <w:rStyle w:val="Hyperlink"/>
                <w:noProof/>
              </w:rPr>
              <w:t>Usage Guideline</w:t>
            </w:r>
            <w:r>
              <w:rPr>
                <w:noProof/>
                <w:webHidden/>
              </w:rPr>
              <w:tab/>
            </w:r>
            <w:r>
              <w:rPr>
                <w:noProof/>
                <w:webHidden/>
              </w:rPr>
              <w:fldChar w:fldCharType="begin"/>
            </w:r>
            <w:r>
              <w:rPr>
                <w:noProof/>
                <w:webHidden/>
              </w:rPr>
              <w:instrText xml:space="preserve"> PAGEREF _Toc493510027 \h </w:instrText>
            </w:r>
            <w:r>
              <w:rPr>
                <w:noProof/>
                <w:webHidden/>
              </w:rPr>
            </w:r>
            <w:r>
              <w:rPr>
                <w:noProof/>
                <w:webHidden/>
              </w:rPr>
              <w:fldChar w:fldCharType="separate"/>
            </w:r>
            <w:r>
              <w:rPr>
                <w:noProof/>
                <w:webHidden/>
              </w:rPr>
              <w:t>4</w:t>
            </w:r>
            <w:r>
              <w:rPr>
                <w:noProof/>
                <w:webHidden/>
              </w:rPr>
              <w:fldChar w:fldCharType="end"/>
            </w:r>
          </w:hyperlink>
        </w:p>
        <w:p w14:paraId="12E6288E" w14:textId="77777777" w:rsidR="00DF2169" w:rsidRDefault="00DF2169">
          <w:pPr>
            <w:pStyle w:val="TOC2"/>
            <w:tabs>
              <w:tab w:val="right" w:leader="dot" w:pos="10070"/>
            </w:tabs>
            <w:rPr>
              <w:noProof/>
            </w:rPr>
          </w:pPr>
          <w:hyperlink w:anchor="_Toc493510028" w:history="1">
            <w:r w:rsidRPr="003D3C69">
              <w:rPr>
                <w:rStyle w:val="Hyperlink"/>
                <w:noProof/>
              </w:rPr>
              <w:t>router-id</w:t>
            </w:r>
            <w:r>
              <w:rPr>
                <w:noProof/>
                <w:webHidden/>
              </w:rPr>
              <w:tab/>
            </w:r>
            <w:r>
              <w:rPr>
                <w:noProof/>
                <w:webHidden/>
              </w:rPr>
              <w:fldChar w:fldCharType="begin"/>
            </w:r>
            <w:r>
              <w:rPr>
                <w:noProof/>
                <w:webHidden/>
              </w:rPr>
              <w:instrText xml:space="preserve"> PAGEREF _Toc493510028 \h </w:instrText>
            </w:r>
            <w:r>
              <w:rPr>
                <w:noProof/>
                <w:webHidden/>
              </w:rPr>
            </w:r>
            <w:r>
              <w:rPr>
                <w:noProof/>
                <w:webHidden/>
              </w:rPr>
              <w:fldChar w:fldCharType="separate"/>
            </w:r>
            <w:r>
              <w:rPr>
                <w:noProof/>
                <w:webHidden/>
              </w:rPr>
              <w:t>4</w:t>
            </w:r>
            <w:r>
              <w:rPr>
                <w:noProof/>
                <w:webHidden/>
              </w:rPr>
              <w:fldChar w:fldCharType="end"/>
            </w:r>
          </w:hyperlink>
        </w:p>
        <w:p w14:paraId="22AE810A" w14:textId="77777777" w:rsidR="00DF2169" w:rsidRDefault="00DF2169">
          <w:pPr>
            <w:pStyle w:val="TOC3"/>
            <w:tabs>
              <w:tab w:val="right" w:leader="dot" w:pos="10070"/>
            </w:tabs>
            <w:rPr>
              <w:noProof/>
            </w:rPr>
          </w:pPr>
          <w:hyperlink w:anchor="_Toc493510029"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_Toc493510029 \h </w:instrText>
            </w:r>
            <w:r>
              <w:rPr>
                <w:noProof/>
                <w:webHidden/>
              </w:rPr>
            </w:r>
            <w:r>
              <w:rPr>
                <w:noProof/>
                <w:webHidden/>
              </w:rPr>
              <w:fldChar w:fldCharType="separate"/>
            </w:r>
            <w:r>
              <w:rPr>
                <w:noProof/>
                <w:webHidden/>
              </w:rPr>
              <w:t>4</w:t>
            </w:r>
            <w:r>
              <w:rPr>
                <w:noProof/>
                <w:webHidden/>
              </w:rPr>
              <w:fldChar w:fldCharType="end"/>
            </w:r>
          </w:hyperlink>
        </w:p>
        <w:p w14:paraId="1B9931FB" w14:textId="77777777" w:rsidR="00DF2169" w:rsidRDefault="00DF2169">
          <w:pPr>
            <w:pStyle w:val="TOC3"/>
            <w:tabs>
              <w:tab w:val="right" w:leader="dot" w:pos="10070"/>
            </w:tabs>
            <w:rPr>
              <w:noProof/>
            </w:rPr>
          </w:pPr>
          <w:hyperlink w:anchor="_Toc493510030" w:history="1">
            <w:r w:rsidRPr="003D3C69">
              <w:rPr>
                <w:rStyle w:val="Hyperlink"/>
                <w:noProof/>
              </w:rPr>
              <w:t>Usage Guidelines</w:t>
            </w:r>
            <w:r>
              <w:rPr>
                <w:noProof/>
                <w:webHidden/>
              </w:rPr>
              <w:tab/>
            </w:r>
            <w:r>
              <w:rPr>
                <w:noProof/>
                <w:webHidden/>
              </w:rPr>
              <w:fldChar w:fldCharType="begin"/>
            </w:r>
            <w:r>
              <w:rPr>
                <w:noProof/>
                <w:webHidden/>
              </w:rPr>
              <w:instrText xml:space="preserve"> PAGEREF _Toc493510030 \h </w:instrText>
            </w:r>
            <w:r>
              <w:rPr>
                <w:noProof/>
                <w:webHidden/>
              </w:rPr>
            </w:r>
            <w:r>
              <w:rPr>
                <w:noProof/>
                <w:webHidden/>
              </w:rPr>
              <w:fldChar w:fldCharType="separate"/>
            </w:r>
            <w:r>
              <w:rPr>
                <w:noProof/>
                <w:webHidden/>
              </w:rPr>
              <w:t>4</w:t>
            </w:r>
            <w:r>
              <w:rPr>
                <w:noProof/>
                <w:webHidden/>
              </w:rPr>
              <w:fldChar w:fldCharType="end"/>
            </w:r>
          </w:hyperlink>
        </w:p>
        <w:p w14:paraId="5F1F1963" w14:textId="77777777" w:rsidR="00DF2169" w:rsidRDefault="00DF2169">
          <w:pPr>
            <w:pStyle w:val="TOC2"/>
            <w:tabs>
              <w:tab w:val="right" w:leader="dot" w:pos="10070"/>
            </w:tabs>
            <w:rPr>
              <w:noProof/>
            </w:rPr>
          </w:pPr>
          <w:hyperlink w:anchor="_Toc493510031" w:history="1">
            <w:r w:rsidRPr="003D3C69">
              <w:rPr>
                <w:rStyle w:val="Hyperlink"/>
                <w:noProof/>
              </w:rPr>
              <w:t>show ip[v6] route</w:t>
            </w:r>
            <w:r>
              <w:rPr>
                <w:noProof/>
                <w:webHidden/>
              </w:rPr>
              <w:tab/>
            </w:r>
            <w:r>
              <w:rPr>
                <w:noProof/>
                <w:webHidden/>
              </w:rPr>
              <w:fldChar w:fldCharType="begin"/>
            </w:r>
            <w:r>
              <w:rPr>
                <w:noProof/>
                <w:webHidden/>
              </w:rPr>
              <w:instrText xml:space="preserve"> PAGEREF _Toc493510031 \h </w:instrText>
            </w:r>
            <w:r>
              <w:rPr>
                <w:noProof/>
                <w:webHidden/>
              </w:rPr>
            </w:r>
            <w:r>
              <w:rPr>
                <w:noProof/>
                <w:webHidden/>
              </w:rPr>
              <w:fldChar w:fldCharType="separate"/>
            </w:r>
            <w:r>
              <w:rPr>
                <w:noProof/>
                <w:webHidden/>
              </w:rPr>
              <w:t>5</w:t>
            </w:r>
            <w:r>
              <w:rPr>
                <w:noProof/>
                <w:webHidden/>
              </w:rPr>
              <w:fldChar w:fldCharType="end"/>
            </w:r>
          </w:hyperlink>
        </w:p>
        <w:p w14:paraId="471DD570" w14:textId="77777777" w:rsidR="00DF2169" w:rsidRDefault="00DF2169">
          <w:pPr>
            <w:pStyle w:val="TOC3"/>
            <w:tabs>
              <w:tab w:val="right" w:leader="dot" w:pos="10070"/>
            </w:tabs>
            <w:rPr>
              <w:noProof/>
            </w:rPr>
          </w:pPr>
          <w:hyperlink w:anchor="_Toc493510032"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_Toc493510032 \h </w:instrText>
            </w:r>
            <w:r>
              <w:rPr>
                <w:noProof/>
                <w:webHidden/>
              </w:rPr>
            </w:r>
            <w:r>
              <w:rPr>
                <w:noProof/>
                <w:webHidden/>
              </w:rPr>
              <w:fldChar w:fldCharType="separate"/>
            </w:r>
            <w:r>
              <w:rPr>
                <w:noProof/>
                <w:webHidden/>
              </w:rPr>
              <w:t>5</w:t>
            </w:r>
            <w:r>
              <w:rPr>
                <w:noProof/>
                <w:webHidden/>
              </w:rPr>
              <w:fldChar w:fldCharType="end"/>
            </w:r>
          </w:hyperlink>
        </w:p>
        <w:p w14:paraId="5E9207CC" w14:textId="77777777" w:rsidR="00DF2169" w:rsidRDefault="00DF2169">
          <w:pPr>
            <w:pStyle w:val="TOC3"/>
            <w:tabs>
              <w:tab w:val="right" w:leader="dot" w:pos="10070"/>
            </w:tabs>
            <w:rPr>
              <w:noProof/>
            </w:rPr>
          </w:pPr>
          <w:hyperlink w:anchor="_Toc493510033" w:history="1">
            <w:r w:rsidRPr="003D3C69">
              <w:rPr>
                <w:rStyle w:val="Hyperlink"/>
                <w:noProof/>
              </w:rPr>
              <w:t>Usage Guidelines</w:t>
            </w:r>
            <w:r>
              <w:rPr>
                <w:noProof/>
                <w:webHidden/>
              </w:rPr>
              <w:tab/>
            </w:r>
            <w:r>
              <w:rPr>
                <w:noProof/>
                <w:webHidden/>
              </w:rPr>
              <w:fldChar w:fldCharType="begin"/>
            </w:r>
            <w:r>
              <w:rPr>
                <w:noProof/>
                <w:webHidden/>
              </w:rPr>
              <w:instrText xml:space="preserve"> PAGEREF _Toc493510033 \h </w:instrText>
            </w:r>
            <w:r>
              <w:rPr>
                <w:noProof/>
                <w:webHidden/>
              </w:rPr>
            </w:r>
            <w:r>
              <w:rPr>
                <w:noProof/>
                <w:webHidden/>
              </w:rPr>
              <w:fldChar w:fldCharType="separate"/>
            </w:r>
            <w:r>
              <w:rPr>
                <w:noProof/>
                <w:webHidden/>
              </w:rPr>
              <w:t>5</w:t>
            </w:r>
            <w:r>
              <w:rPr>
                <w:noProof/>
                <w:webHidden/>
              </w:rPr>
              <w:fldChar w:fldCharType="end"/>
            </w:r>
          </w:hyperlink>
        </w:p>
        <w:p w14:paraId="2341FC58" w14:textId="77777777" w:rsidR="00DF2169" w:rsidRDefault="00DF2169">
          <w:pPr>
            <w:pStyle w:val="TOC2"/>
            <w:tabs>
              <w:tab w:val="right" w:leader="dot" w:pos="10070"/>
            </w:tabs>
            <w:rPr>
              <w:noProof/>
            </w:rPr>
          </w:pPr>
          <w:hyperlink w:anchor="_Toc493510034" w:history="1">
            <w:r w:rsidRPr="003D3C69">
              <w:rPr>
                <w:rStyle w:val="Hyperlink"/>
                <w:noProof/>
              </w:rPr>
              <w:t>show ip[v6] ospf neighbor</w:t>
            </w:r>
            <w:r>
              <w:rPr>
                <w:noProof/>
                <w:webHidden/>
              </w:rPr>
              <w:tab/>
            </w:r>
            <w:r>
              <w:rPr>
                <w:noProof/>
                <w:webHidden/>
              </w:rPr>
              <w:fldChar w:fldCharType="begin"/>
            </w:r>
            <w:r>
              <w:rPr>
                <w:noProof/>
                <w:webHidden/>
              </w:rPr>
              <w:instrText xml:space="preserve"> PAGEREF _Toc493510034 \h </w:instrText>
            </w:r>
            <w:r>
              <w:rPr>
                <w:noProof/>
                <w:webHidden/>
              </w:rPr>
            </w:r>
            <w:r>
              <w:rPr>
                <w:noProof/>
                <w:webHidden/>
              </w:rPr>
              <w:fldChar w:fldCharType="separate"/>
            </w:r>
            <w:r>
              <w:rPr>
                <w:noProof/>
                <w:webHidden/>
              </w:rPr>
              <w:t>5</w:t>
            </w:r>
            <w:r>
              <w:rPr>
                <w:noProof/>
                <w:webHidden/>
              </w:rPr>
              <w:fldChar w:fldCharType="end"/>
            </w:r>
          </w:hyperlink>
        </w:p>
        <w:p w14:paraId="357A90A4" w14:textId="77777777" w:rsidR="00DF2169" w:rsidRDefault="00DF2169">
          <w:pPr>
            <w:pStyle w:val="TOC3"/>
            <w:tabs>
              <w:tab w:val="right" w:leader="dot" w:pos="10070"/>
            </w:tabs>
            <w:rPr>
              <w:noProof/>
            </w:rPr>
          </w:pPr>
          <w:hyperlink w:anchor="_Toc493510035" w:history="1">
            <w:r w:rsidRPr="003D3C69">
              <w:rPr>
                <w:rStyle w:val="Hyperlink"/>
                <w:noProof/>
              </w:rPr>
              <w:t>Syntax Description</w:t>
            </w:r>
            <w:r>
              <w:rPr>
                <w:noProof/>
                <w:webHidden/>
              </w:rPr>
              <w:tab/>
            </w:r>
            <w:r>
              <w:rPr>
                <w:noProof/>
                <w:webHidden/>
              </w:rPr>
              <w:fldChar w:fldCharType="begin"/>
            </w:r>
            <w:r>
              <w:rPr>
                <w:noProof/>
                <w:webHidden/>
              </w:rPr>
              <w:instrText xml:space="preserve"> PAGEREF _Toc493510035 \h </w:instrText>
            </w:r>
            <w:r>
              <w:rPr>
                <w:noProof/>
                <w:webHidden/>
              </w:rPr>
            </w:r>
            <w:r>
              <w:rPr>
                <w:noProof/>
                <w:webHidden/>
              </w:rPr>
              <w:fldChar w:fldCharType="separate"/>
            </w:r>
            <w:r>
              <w:rPr>
                <w:noProof/>
                <w:webHidden/>
              </w:rPr>
              <w:t>5</w:t>
            </w:r>
            <w:r>
              <w:rPr>
                <w:noProof/>
                <w:webHidden/>
              </w:rPr>
              <w:fldChar w:fldCharType="end"/>
            </w:r>
          </w:hyperlink>
        </w:p>
        <w:p w14:paraId="3A0BA0CC" w14:textId="77777777" w:rsidR="00DF2169" w:rsidRDefault="00DF2169">
          <w:pPr>
            <w:pStyle w:val="TOC3"/>
            <w:tabs>
              <w:tab w:val="right" w:leader="dot" w:pos="10070"/>
            </w:tabs>
            <w:rPr>
              <w:noProof/>
            </w:rPr>
          </w:pPr>
          <w:hyperlink w:anchor="_Toc493510036" w:history="1">
            <w:r w:rsidRPr="003D3C69">
              <w:rPr>
                <w:rStyle w:val="Hyperlink"/>
                <w:noProof/>
              </w:rPr>
              <w:t>Usage Guidelines</w:t>
            </w:r>
            <w:r>
              <w:rPr>
                <w:noProof/>
                <w:webHidden/>
              </w:rPr>
              <w:tab/>
            </w:r>
            <w:r>
              <w:rPr>
                <w:noProof/>
                <w:webHidden/>
              </w:rPr>
              <w:fldChar w:fldCharType="begin"/>
            </w:r>
            <w:r>
              <w:rPr>
                <w:noProof/>
                <w:webHidden/>
              </w:rPr>
              <w:instrText xml:space="preserve"> PAGEREF _Toc493510036 \h </w:instrText>
            </w:r>
            <w:r>
              <w:rPr>
                <w:noProof/>
                <w:webHidden/>
              </w:rPr>
            </w:r>
            <w:r>
              <w:rPr>
                <w:noProof/>
                <w:webHidden/>
              </w:rPr>
              <w:fldChar w:fldCharType="separate"/>
            </w:r>
            <w:r>
              <w:rPr>
                <w:noProof/>
                <w:webHidden/>
              </w:rPr>
              <w:t>5</w:t>
            </w:r>
            <w:r>
              <w:rPr>
                <w:noProof/>
                <w:webHidden/>
              </w:rPr>
              <w:fldChar w:fldCharType="end"/>
            </w:r>
          </w:hyperlink>
        </w:p>
        <w:p w14:paraId="6B2474F1" w14:textId="77777777" w:rsidR="00DF2169" w:rsidRDefault="00DF2169">
          <w:pPr>
            <w:pStyle w:val="TOC1"/>
            <w:tabs>
              <w:tab w:val="right" w:leader="dot" w:pos="10070"/>
            </w:tabs>
            <w:rPr>
              <w:noProof/>
            </w:rPr>
          </w:pPr>
          <w:hyperlink w:anchor="_Toc493510037" w:history="1">
            <w:r w:rsidRPr="003D3C69">
              <w:rPr>
                <w:rStyle w:val="Hyperlink"/>
                <w:noProof/>
              </w:rPr>
              <w:t>Lab Topology</w:t>
            </w:r>
            <w:r>
              <w:rPr>
                <w:noProof/>
                <w:webHidden/>
              </w:rPr>
              <w:tab/>
            </w:r>
            <w:r>
              <w:rPr>
                <w:noProof/>
                <w:webHidden/>
              </w:rPr>
              <w:fldChar w:fldCharType="begin"/>
            </w:r>
            <w:r>
              <w:rPr>
                <w:noProof/>
                <w:webHidden/>
              </w:rPr>
              <w:instrText xml:space="preserve"> PAGEREF _Toc493510037 \h </w:instrText>
            </w:r>
            <w:r>
              <w:rPr>
                <w:noProof/>
                <w:webHidden/>
              </w:rPr>
            </w:r>
            <w:r>
              <w:rPr>
                <w:noProof/>
                <w:webHidden/>
              </w:rPr>
              <w:fldChar w:fldCharType="separate"/>
            </w:r>
            <w:r>
              <w:rPr>
                <w:noProof/>
                <w:webHidden/>
              </w:rPr>
              <w:t>6</w:t>
            </w:r>
            <w:r>
              <w:rPr>
                <w:noProof/>
                <w:webHidden/>
              </w:rPr>
              <w:fldChar w:fldCharType="end"/>
            </w:r>
          </w:hyperlink>
        </w:p>
        <w:p w14:paraId="70A742A6" w14:textId="77777777" w:rsidR="00DF2169" w:rsidRDefault="00DF2169">
          <w:pPr>
            <w:pStyle w:val="TOC1"/>
            <w:tabs>
              <w:tab w:val="right" w:leader="dot" w:pos="10070"/>
            </w:tabs>
            <w:rPr>
              <w:noProof/>
            </w:rPr>
          </w:pPr>
          <w:hyperlink w:anchor="_Toc493510038" w:history="1">
            <w:r w:rsidRPr="003D3C69">
              <w:rPr>
                <w:rStyle w:val="Hyperlink"/>
                <w:noProof/>
              </w:rPr>
              <w:t>Configurations</w:t>
            </w:r>
            <w:r>
              <w:rPr>
                <w:noProof/>
                <w:webHidden/>
              </w:rPr>
              <w:tab/>
            </w:r>
            <w:r>
              <w:rPr>
                <w:noProof/>
                <w:webHidden/>
              </w:rPr>
              <w:fldChar w:fldCharType="begin"/>
            </w:r>
            <w:r>
              <w:rPr>
                <w:noProof/>
                <w:webHidden/>
              </w:rPr>
              <w:instrText xml:space="preserve"> PAGEREF _Toc493510038 \h </w:instrText>
            </w:r>
            <w:r>
              <w:rPr>
                <w:noProof/>
                <w:webHidden/>
              </w:rPr>
            </w:r>
            <w:r>
              <w:rPr>
                <w:noProof/>
                <w:webHidden/>
              </w:rPr>
              <w:fldChar w:fldCharType="separate"/>
            </w:r>
            <w:r>
              <w:rPr>
                <w:noProof/>
                <w:webHidden/>
              </w:rPr>
              <w:t>7</w:t>
            </w:r>
            <w:r>
              <w:rPr>
                <w:noProof/>
                <w:webHidden/>
              </w:rPr>
              <w:fldChar w:fldCharType="end"/>
            </w:r>
          </w:hyperlink>
        </w:p>
        <w:p w14:paraId="5BB4D94F" w14:textId="77777777" w:rsidR="00DF2169" w:rsidRDefault="00DF2169">
          <w:pPr>
            <w:pStyle w:val="TOC1"/>
            <w:tabs>
              <w:tab w:val="right" w:leader="dot" w:pos="10070"/>
            </w:tabs>
            <w:rPr>
              <w:noProof/>
            </w:rPr>
          </w:pPr>
          <w:hyperlink w:anchor="_Toc493510039" w:history="1">
            <w:r w:rsidRPr="003D3C69">
              <w:rPr>
                <w:rStyle w:val="Hyperlink"/>
                <w:noProof/>
              </w:rPr>
              <w:t>Problems</w:t>
            </w:r>
            <w:r>
              <w:rPr>
                <w:noProof/>
                <w:webHidden/>
              </w:rPr>
              <w:tab/>
            </w:r>
            <w:r>
              <w:rPr>
                <w:noProof/>
                <w:webHidden/>
              </w:rPr>
              <w:fldChar w:fldCharType="begin"/>
            </w:r>
            <w:r>
              <w:rPr>
                <w:noProof/>
                <w:webHidden/>
              </w:rPr>
              <w:instrText xml:space="preserve"> PAGEREF _Toc493510039 \h </w:instrText>
            </w:r>
            <w:r>
              <w:rPr>
                <w:noProof/>
                <w:webHidden/>
              </w:rPr>
            </w:r>
            <w:r>
              <w:rPr>
                <w:noProof/>
                <w:webHidden/>
              </w:rPr>
              <w:fldChar w:fldCharType="separate"/>
            </w:r>
            <w:r>
              <w:rPr>
                <w:noProof/>
                <w:webHidden/>
              </w:rPr>
              <w:t>35</w:t>
            </w:r>
            <w:r>
              <w:rPr>
                <w:noProof/>
                <w:webHidden/>
              </w:rPr>
              <w:fldChar w:fldCharType="end"/>
            </w:r>
          </w:hyperlink>
        </w:p>
        <w:p w14:paraId="4401810B" w14:textId="77777777" w:rsidR="00DF2169" w:rsidRDefault="00DF2169">
          <w:pPr>
            <w:pStyle w:val="TOC2"/>
            <w:tabs>
              <w:tab w:val="right" w:leader="dot" w:pos="10070"/>
            </w:tabs>
            <w:rPr>
              <w:noProof/>
            </w:rPr>
          </w:pPr>
          <w:hyperlink w:anchor="_Toc493510040" w:history="1">
            <w:r w:rsidRPr="003D3C69">
              <w:rPr>
                <w:rStyle w:val="Hyperlink"/>
                <w:noProof/>
              </w:rPr>
              <w:t>“Half” of an Adjacency</w:t>
            </w:r>
            <w:r>
              <w:rPr>
                <w:noProof/>
                <w:webHidden/>
              </w:rPr>
              <w:tab/>
            </w:r>
            <w:r>
              <w:rPr>
                <w:noProof/>
                <w:webHidden/>
              </w:rPr>
              <w:fldChar w:fldCharType="begin"/>
            </w:r>
            <w:r>
              <w:rPr>
                <w:noProof/>
                <w:webHidden/>
              </w:rPr>
              <w:instrText xml:space="preserve"> PAGEREF _Toc493510040 \h </w:instrText>
            </w:r>
            <w:r>
              <w:rPr>
                <w:noProof/>
                <w:webHidden/>
              </w:rPr>
            </w:r>
            <w:r>
              <w:rPr>
                <w:noProof/>
                <w:webHidden/>
              </w:rPr>
              <w:fldChar w:fldCharType="separate"/>
            </w:r>
            <w:r>
              <w:rPr>
                <w:noProof/>
                <w:webHidden/>
              </w:rPr>
              <w:t>35</w:t>
            </w:r>
            <w:r>
              <w:rPr>
                <w:noProof/>
                <w:webHidden/>
              </w:rPr>
              <w:fldChar w:fldCharType="end"/>
            </w:r>
          </w:hyperlink>
        </w:p>
        <w:p w14:paraId="08C05891" w14:textId="77777777" w:rsidR="00DF2169" w:rsidRDefault="00DF2169">
          <w:pPr>
            <w:pStyle w:val="TOC3"/>
            <w:tabs>
              <w:tab w:val="right" w:leader="dot" w:pos="10070"/>
            </w:tabs>
            <w:rPr>
              <w:noProof/>
            </w:rPr>
          </w:pPr>
          <w:hyperlink w:anchor="_Toc493510041" w:history="1">
            <w:r w:rsidRPr="003D3C69">
              <w:rPr>
                <w:rStyle w:val="Hyperlink"/>
                <w:noProof/>
              </w:rPr>
              <w:t>Problem Description</w:t>
            </w:r>
            <w:r>
              <w:rPr>
                <w:noProof/>
                <w:webHidden/>
              </w:rPr>
              <w:tab/>
            </w:r>
            <w:r>
              <w:rPr>
                <w:noProof/>
                <w:webHidden/>
              </w:rPr>
              <w:fldChar w:fldCharType="begin"/>
            </w:r>
            <w:r>
              <w:rPr>
                <w:noProof/>
                <w:webHidden/>
              </w:rPr>
              <w:instrText xml:space="preserve"> PAGEREF _Toc493510041 \h </w:instrText>
            </w:r>
            <w:r>
              <w:rPr>
                <w:noProof/>
                <w:webHidden/>
              </w:rPr>
            </w:r>
            <w:r>
              <w:rPr>
                <w:noProof/>
                <w:webHidden/>
              </w:rPr>
              <w:fldChar w:fldCharType="separate"/>
            </w:r>
            <w:r>
              <w:rPr>
                <w:noProof/>
                <w:webHidden/>
              </w:rPr>
              <w:t>35</w:t>
            </w:r>
            <w:r>
              <w:rPr>
                <w:noProof/>
                <w:webHidden/>
              </w:rPr>
              <w:fldChar w:fldCharType="end"/>
            </w:r>
          </w:hyperlink>
        </w:p>
        <w:p w14:paraId="561276C9" w14:textId="77777777" w:rsidR="00DF2169" w:rsidRDefault="00DF2169">
          <w:pPr>
            <w:pStyle w:val="TOC3"/>
            <w:tabs>
              <w:tab w:val="right" w:leader="dot" w:pos="10070"/>
            </w:tabs>
            <w:rPr>
              <w:noProof/>
            </w:rPr>
          </w:pPr>
          <w:hyperlink w:anchor="_Toc493510042" w:history="1">
            <w:r w:rsidRPr="003D3C69">
              <w:rPr>
                <w:rStyle w:val="Hyperlink"/>
                <w:noProof/>
              </w:rPr>
              <w:t>Steps to Reproduce</w:t>
            </w:r>
            <w:r>
              <w:rPr>
                <w:noProof/>
                <w:webHidden/>
              </w:rPr>
              <w:tab/>
            </w:r>
            <w:r>
              <w:rPr>
                <w:noProof/>
                <w:webHidden/>
              </w:rPr>
              <w:fldChar w:fldCharType="begin"/>
            </w:r>
            <w:r>
              <w:rPr>
                <w:noProof/>
                <w:webHidden/>
              </w:rPr>
              <w:instrText xml:space="preserve"> PAGEREF _Toc493510042 \h </w:instrText>
            </w:r>
            <w:r>
              <w:rPr>
                <w:noProof/>
                <w:webHidden/>
              </w:rPr>
            </w:r>
            <w:r>
              <w:rPr>
                <w:noProof/>
                <w:webHidden/>
              </w:rPr>
              <w:fldChar w:fldCharType="separate"/>
            </w:r>
            <w:r>
              <w:rPr>
                <w:noProof/>
                <w:webHidden/>
              </w:rPr>
              <w:t>35</w:t>
            </w:r>
            <w:r>
              <w:rPr>
                <w:noProof/>
                <w:webHidden/>
              </w:rPr>
              <w:fldChar w:fldCharType="end"/>
            </w:r>
          </w:hyperlink>
        </w:p>
        <w:p w14:paraId="1D63DB22" w14:textId="77777777" w:rsidR="00DF2169" w:rsidRDefault="00DF2169">
          <w:pPr>
            <w:pStyle w:val="TOC3"/>
            <w:tabs>
              <w:tab w:val="right" w:leader="dot" w:pos="10070"/>
            </w:tabs>
            <w:rPr>
              <w:noProof/>
            </w:rPr>
          </w:pPr>
          <w:hyperlink w:anchor="_Toc493510043" w:history="1">
            <w:r w:rsidRPr="003D3C69">
              <w:rPr>
                <w:rStyle w:val="Hyperlink"/>
                <w:noProof/>
              </w:rPr>
              <w:t>Expected Behavior</w:t>
            </w:r>
            <w:r>
              <w:rPr>
                <w:noProof/>
                <w:webHidden/>
              </w:rPr>
              <w:tab/>
            </w:r>
            <w:r>
              <w:rPr>
                <w:noProof/>
                <w:webHidden/>
              </w:rPr>
              <w:fldChar w:fldCharType="begin"/>
            </w:r>
            <w:r>
              <w:rPr>
                <w:noProof/>
                <w:webHidden/>
              </w:rPr>
              <w:instrText xml:space="preserve"> PAGEREF _Toc493510043 \h </w:instrText>
            </w:r>
            <w:r>
              <w:rPr>
                <w:noProof/>
                <w:webHidden/>
              </w:rPr>
            </w:r>
            <w:r>
              <w:rPr>
                <w:noProof/>
                <w:webHidden/>
              </w:rPr>
              <w:fldChar w:fldCharType="separate"/>
            </w:r>
            <w:r>
              <w:rPr>
                <w:noProof/>
                <w:webHidden/>
              </w:rPr>
              <w:t>35</w:t>
            </w:r>
            <w:r>
              <w:rPr>
                <w:noProof/>
                <w:webHidden/>
              </w:rPr>
              <w:fldChar w:fldCharType="end"/>
            </w:r>
          </w:hyperlink>
        </w:p>
        <w:p w14:paraId="1ADA603A" w14:textId="77777777" w:rsidR="00DF2169" w:rsidRDefault="00DF2169">
          <w:pPr>
            <w:pStyle w:val="TOC3"/>
            <w:tabs>
              <w:tab w:val="right" w:leader="dot" w:pos="10070"/>
            </w:tabs>
            <w:rPr>
              <w:noProof/>
            </w:rPr>
          </w:pPr>
          <w:hyperlink w:anchor="_Toc493510044" w:history="1">
            <w:r w:rsidRPr="003D3C69">
              <w:rPr>
                <w:rStyle w:val="Hyperlink"/>
                <w:noProof/>
              </w:rPr>
              <w:t>Actual Behavior</w:t>
            </w:r>
            <w:r>
              <w:rPr>
                <w:noProof/>
                <w:webHidden/>
              </w:rPr>
              <w:tab/>
            </w:r>
            <w:r>
              <w:rPr>
                <w:noProof/>
                <w:webHidden/>
              </w:rPr>
              <w:fldChar w:fldCharType="begin"/>
            </w:r>
            <w:r>
              <w:rPr>
                <w:noProof/>
                <w:webHidden/>
              </w:rPr>
              <w:instrText xml:space="preserve"> PAGEREF _Toc493510044 \h </w:instrText>
            </w:r>
            <w:r>
              <w:rPr>
                <w:noProof/>
                <w:webHidden/>
              </w:rPr>
            </w:r>
            <w:r>
              <w:rPr>
                <w:noProof/>
                <w:webHidden/>
              </w:rPr>
              <w:fldChar w:fldCharType="separate"/>
            </w:r>
            <w:r>
              <w:rPr>
                <w:noProof/>
                <w:webHidden/>
              </w:rPr>
              <w:t>35</w:t>
            </w:r>
            <w:r>
              <w:rPr>
                <w:noProof/>
                <w:webHidden/>
              </w:rPr>
              <w:fldChar w:fldCharType="end"/>
            </w:r>
          </w:hyperlink>
        </w:p>
        <w:p w14:paraId="46AA3F60" w14:textId="77777777" w:rsidR="00DF2169" w:rsidRDefault="00DF2169">
          <w:pPr>
            <w:pStyle w:val="TOC3"/>
            <w:tabs>
              <w:tab w:val="right" w:leader="dot" w:pos="10070"/>
            </w:tabs>
            <w:rPr>
              <w:noProof/>
            </w:rPr>
          </w:pPr>
          <w:hyperlink w:anchor="_Toc493510045" w:history="1">
            <w:r w:rsidRPr="003D3C69">
              <w:rPr>
                <w:rStyle w:val="Hyperlink"/>
                <w:noProof/>
              </w:rPr>
              <w:t>Troubleshooting Steps</w:t>
            </w:r>
            <w:r>
              <w:rPr>
                <w:noProof/>
                <w:webHidden/>
              </w:rPr>
              <w:tab/>
            </w:r>
            <w:r>
              <w:rPr>
                <w:noProof/>
                <w:webHidden/>
              </w:rPr>
              <w:fldChar w:fldCharType="begin"/>
            </w:r>
            <w:r>
              <w:rPr>
                <w:noProof/>
                <w:webHidden/>
              </w:rPr>
              <w:instrText xml:space="preserve"> PAGEREF _Toc493510045 \h </w:instrText>
            </w:r>
            <w:r>
              <w:rPr>
                <w:noProof/>
                <w:webHidden/>
              </w:rPr>
            </w:r>
            <w:r>
              <w:rPr>
                <w:noProof/>
                <w:webHidden/>
              </w:rPr>
              <w:fldChar w:fldCharType="separate"/>
            </w:r>
            <w:r>
              <w:rPr>
                <w:noProof/>
                <w:webHidden/>
              </w:rPr>
              <w:t>35</w:t>
            </w:r>
            <w:r>
              <w:rPr>
                <w:noProof/>
                <w:webHidden/>
              </w:rPr>
              <w:fldChar w:fldCharType="end"/>
            </w:r>
          </w:hyperlink>
        </w:p>
        <w:p w14:paraId="0C4E2975" w14:textId="77777777" w:rsidR="00DF2169" w:rsidRDefault="00DF2169">
          <w:pPr>
            <w:pStyle w:val="TOC3"/>
            <w:tabs>
              <w:tab w:val="right" w:leader="dot" w:pos="10070"/>
            </w:tabs>
            <w:rPr>
              <w:noProof/>
            </w:rPr>
          </w:pPr>
          <w:hyperlink w:anchor="_Toc493510046" w:history="1">
            <w:r w:rsidRPr="003D3C69">
              <w:rPr>
                <w:rStyle w:val="Hyperlink"/>
                <w:noProof/>
              </w:rPr>
              <w:t>Solution</w:t>
            </w:r>
            <w:r>
              <w:rPr>
                <w:noProof/>
                <w:webHidden/>
              </w:rPr>
              <w:tab/>
            </w:r>
            <w:r>
              <w:rPr>
                <w:noProof/>
                <w:webHidden/>
              </w:rPr>
              <w:fldChar w:fldCharType="begin"/>
            </w:r>
            <w:r>
              <w:rPr>
                <w:noProof/>
                <w:webHidden/>
              </w:rPr>
              <w:instrText xml:space="preserve"> PAGEREF _Toc493510046 \h </w:instrText>
            </w:r>
            <w:r>
              <w:rPr>
                <w:noProof/>
                <w:webHidden/>
              </w:rPr>
            </w:r>
            <w:r>
              <w:rPr>
                <w:noProof/>
                <w:webHidden/>
              </w:rPr>
              <w:fldChar w:fldCharType="separate"/>
            </w:r>
            <w:r>
              <w:rPr>
                <w:noProof/>
                <w:webHidden/>
              </w:rPr>
              <w:t>35</w:t>
            </w:r>
            <w:r>
              <w:rPr>
                <w:noProof/>
                <w:webHidden/>
              </w:rPr>
              <w:fldChar w:fldCharType="end"/>
            </w:r>
          </w:hyperlink>
        </w:p>
        <w:p w14:paraId="2D993057" w14:textId="77777777" w:rsidR="00DF2169" w:rsidRDefault="00DF2169">
          <w:pPr>
            <w:pStyle w:val="TOC2"/>
            <w:tabs>
              <w:tab w:val="right" w:leader="dot" w:pos="10070"/>
            </w:tabs>
            <w:rPr>
              <w:noProof/>
            </w:rPr>
          </w:pPr>
          <w:hyperlink w:anchor="_Toc493510047" w:history="1">
            <w:r w:rsidRPr="003D3C69">
              <w:rPr>
                <w:rStyle w:val="Hyperlink"/>
                <w:noProof/>
              </w:rPr>
              <w:t>`router ospfv3` command is not valid in Packet Tracer</w:t>
            </w:r>
            <w:r>
              <w:rPr>
                <w:noProof/>
                <w:webHidden/>
              </w:rPr>
              <w:tab/>
            </w:r>
            <w:r>
              <w:rPr>
                <w:noProof/>
                <w:webHidden/>
              </w:rPr>
              <w:fldChar w:fldCharType="begin"/>
            </w:r>
            <w:r>
              <w:rPr>
                <w:noProof/>
                <w:webHidden/>
              </w:rPr>
              <w:instrText xml:space="preserve"> PAGEREF _Toc493510047 \h </w:instrText>
            </w:r>
            <w:r>
              <w:rPr>
                <w:noProof/>
                <w:webHidden/>
              </w:rPr>
            </w:r>
            <w:r>
              <w:rPr>
                <w:noProof/>
                <w:webHidden/>
              </w:rPr>
              <w:fldChar w:fldCharType="separate"/>
            </w:r>
            <w:r>
              <w:rPr>
                <w:noProof/>
                <w:webHidden/>
              </w:rPr>
              <w:t>35</w:t>
            </w:r>
            <w:r>
              <w:rPr>
                <w:noProof/>
                <w:webHidden/>
              </w:rPr>
              <w:fldChar w:fldCharType="end"/>
            </w:r>
          </w:hyperlink>
        </w:p>
        <w:p w14:paraId="68E05457" w14:textId="77777777" w:rsidR="00DF2169" w:rsidRDefault="00DF2169">
          <w:pPr>
            <w:pStyle w:val="TOC3"/>
            <w:tabs>
              <w:tab w:val="right" w:leader="dot" w:pos="10070"/>
            </w:tabs>
            <w:rPr>
              <w:noProof/>
            </w:rPr>
          </w:pPr>
          <w:hyperlink w:anchor="_Toc493510048" w:history="1">
            <w:r w:rsidRPr="003D3C69">
              <w:rPr>
                <w:rStyle w:val="Hyperlink"/>
                <w:noProof/>
              </w:rPr>
              <w:t>Problem Description</w:t>
            </w:r>
            <w:r>
              <w:rPr>
                <w:noProof/>
                <w:webHidden/>
              </w:rPr>
              <w:tab/>
            </w:r>
            <w:r>
              <w:rPr>
                <w:noProof/>
                <w:webHidden/>
              </w:rPr>
              <w:fldChar w:fldCharType="begin"/>
            </w:r>
            <w:r>
              <w:rPr>
                <w:noProof/>
                <w:webHidden/>
              </w:rPr>
              <w:instrText xml:space="preserve"> PAGEREF _Toc493510048 \h </w:instrText>
            </w:r>
            <w:r>
              <w:rPr>
                <w:noProof/>
                <w:webHidden/>
              </w:rPr>
            </w:r>
            <w:r>
              <w:rPr>
                <w:noProof/>
                <w:webHidden/>
              </w:rPr>
              <w:fldChar w:fldCharType="separate"/>
            </w:r>
            <w:r>
              <w:rPr>
                <w:noProof/>
                <w:webHidden/>
              </w:rPr>
              <w:t>35</w:t>
            </w:r>
            <w:r>
              <w:rPr>
                <w:noProof/>
                <w:webHidden/>
              </w:rPr>
              <w:fldChar w:fldCharType="end"/>
            </w:r>
          </w:hyperlink>
        </w:p>
        <w:p w14:paraId="01108C8A" w14:textId="77777777" w:rsidR="00DF2169" w:rsidRDefault="00DF2169">
          <w:pPr>
            <w:pStyle w:val="TOC3"/>
            <w:tabs>
              <w:tab w:val="right" w:leader="dot" w:pos="10070"/>
            </w:tabs>
            <w:rPr>
              <w:noProof/>
            </w:rPr>
          </w:pPr>
          <w:hyperlink w:anchor="_Toc493510049" w:history="1">
            <w:r w:rsidRPr="003D3C69">
              <w:rPr>
                <w:rStyle w:val="Hyperlink"/>
                <w:noProof/>
              </w:rPr>
              <w:t>Steps to Reproduce</w:t>
            </w:r>
            <w:r>
              <w:rPr>
                <w:noProof/>
                <w:webHidden/>
              </w:rPr>
              <w:tab/>
            </w:r>
            <w:r>
              <w:rPr>
                <w:noProof/>
                <w:webHidden/>
              </w:rPr>
              <w:fldChar w:fldCharType="begin"/>
            </w:r>
            <w:r>
              <w:rPr>
                <w:noProof/>
                <w:webHidden/>
              </w:rPr>
              <w:instrText xml:space="preserve"> PAGEREF _Toc493510049 \h </w:instrText>
            </w:r>
            <w:r>
              <w:rPr>
                <w:noProof/>
                <w:webHidden/>
              </w:rPr>
            </w:r>
            <w:r>
              <w:rPr>
                <w:noProof/>
                <w:webHidden/>
              </w:rPr>
              <w:fldChar w:fldCharType="separate"/>
            </w:r>
            <w:r>
              <w:rPr>
                <w:noProof/>
                <w:webHidden/>
              </w:rPr>
              <w:t>35</w:t>
            </w:r>
            <w:r>
              <w:rPr>
                <w:noProof/>
                <w:webHidden/>
              </w:rPr>
              <w:fldChar w:fldCharType="end"/>
            </w:r>
          </w:hyperlink>
        </w:p>
        <w:p w14:paraId="72EC3211" w14:textId="77777777" w:rsidR="00DF2169" w:rsidRDefault="00DF2169">
          <w:pPr>
            <w:pStyle w:val="TOC3"/>
            <w:tabs>
              <w:tab w:val="right" w:leader="dot" w:pos="10070"/>
            </w:tabs>
            <w:rPr>
              <w:noProof/>
            </w:rPr>
          </w:pPr>
          <w:hyperlink w:anchor="_Toc493510050" w:history="1">
            <w:r w:rsidRPr="003D3C69">
              <w:rPr>
                <w:rStyle w:val="Hyperlink"/>
                <w:noProof/>
              </w:rPr>
              <w:t>Expected Behavior</w:t>
            </w:r>
            <w:r>
              <w:rPr>
                <w:noProof/>
                <w:webHidden/>
              </w:rPr>
              <w:tab/>
            </w:r>
            <w:r>
              <w:rPr>
                <w:noProof/>
                <w:webHidden/>
              </w:rPr>
              <w:fldChar w:fldCharType="begin"/>
            </w:r>
            <w:r>
              <w:rPr>
                <w:noProof/>
                <w:webHidden/>
              </w:rPr>
              <w:instrText xml:space="preserve"> PAGEREF _Toc493510050 \h </w:instrText>
            </w:r>
            <w:r>
              <w:rPr>
                <w:noProof/>
                <w:webHidden/>
              </w:rPr>
            </w:r>
            <w:r>
              <w:rPr>
                <w:noProof/>
                <w:webHidden/>
              </w:rPr>
              <w:fldChar w:fldCharType="separate"/>
            </w:r>
            <w:r>
              <w:rPr>
                <w:noProof/>
                <w:webHidden/>
              </w:rPr>
              <w:t>36</w:t>
            </w:r>
            <w:r>
              <w:rPr>
                <w:noProof/>
                <w:webHidden/>
              </w:rPr>
              <w:fldChar w:fldCharType="end"/>
            </w:r>
          </w:hyperlink>
        </w:p>
        <w:p w14:paraId="6A49AF42" w14:textId="77777777" w:rsidR="00DF2169" w:rsidRDefault="00DF2169">
          <w:pPr>
            <w:pStyle w:val="TOC3"/>
            <w:tabs>
              <w:tab w:val="right" w:leader="dot" w:pos="10070"/>
            </w:tabs>
            <w:rPr>
              <w:noProof/>
            </w:rPr>
          </w:pPr>
          <w:hyperlink w:anchor="_Toc493510051" w:history="1">
            <w:r w:rsidRPr="003D3C69">
              <w:rPr>
                <w:rStyle w:val="Hyperlink"/>
                <w:noProof/>
              </w:rPr>
              <w:t>Actual Behavior</w:t>
            </w:r>
            <w:r>
              <w:rPr>
                <w:noProof/>
                <w:webHidden/>
              </w:rPr>
              <w:tab/>
            </w:r>
            <w:r>
              <w:rPr>
                <w:noProof/>
                <w:webHidden/>
              </w:rPr>
              <w:fldChar w:fldCharType="begin"/>
            </w:r>
            <w:r>
              <w:rPr>
                <w:noProof/>
                <w:webHidden/>
              </w:rPr>
              <w:instrText xml:space="preserve"> PAGEREF _Toc493510051 \h </w:instrText>
            </w:r>
            <w:r>
              <w:rPr>
                <w:noProof/>
                <w:webHidden/>
              </w:rPr>
            </w:r>
            <w:r>
              <w:rPr>
                <w:noProof/>
                <w:webHidden/>
              </w:rPr>
              <w:fldChar w:fldCharType="separate"/>
            </w:r>
            <w:r>
              <w:rPr>
                <w:noProof/>
                <w:webHidden/>
              </w:rPr>
              <w:t>36</w:t>
            </w:r>
            <w:r>
              <w:rPr>
                <w:noProof/>
                <w:webHidden/>
              </w:rPr>
              <w:fldChar w:fldCharType="end"/>
            </w:r>
          </w:hyperlink>
        </w:p>
        <w:p w14:paraId="27D570BD" w14:textId="77777777" w:rsidR="00DF2169" w:rsidRDefault="00DF2169">
          <w:pPr>
            <w:pStyle w:val="TOC3"/>
            <w:tabs>
              <w:tab w:val="right" w:leader="dot" w:pos="10070"/>
            </w:tabs>
            <w:rPr>
              <w:noProof/>
            </w:rPr>
          </w:pPr>
          <w:hyperlink w:anchor="_Toc493510052" w:history="1">
            <w:r w:rsidRPr="003D3C69">
              <w:rPr>
                <w:rStyle w:val="Hyperlink"/>
                <w:noProof/>
              </w:rPr>
              <w:t>Troubleshooting Steps</w:t>
            </w:r>
            <w:r>
              <w:rPr>
                <w:noProof/>
                <w:webHidden/>
              </w:rPr>
              <w:tab/>
            </w:r>
            <w:r>
              <w:rPr>
                <w:noProof/>
                <w:webHidden/>
              </w:rPr>
              <w:fldChar w:fldCharType="begin"/>
            </w:r>
            <w:r>
              <w:rPr>
                <w:noProof/>
                <w:webHidden/>
              </w:rPr>
              <w:instrText xml:space="preserve"> PAGEREF _Toc493510052 \h </w:instrText>
            </w:r>
            <w:r>
              <w:rPr>
                <w:noProof/>
                <w:webHidden/>
              </w:rPr>
            </w:r>
            <w:r>
              <w:rPr>
                <w:noProof/>
                <w:webHidden/>
              </w:rPr>
              <w:fldChar w:fldCharType="separate"/>
            </w:r>
            <w:r>
              <w:rPr>
                <w:noProof/>
                <w:webHidden/>
              </w:rPr>
              <w:t>36</w:t>
            </w:r>
            <w:r>
              <w:rPr>
                <w:noProof/>
                <w:webHidden/>
              </w:rPr>
              <w:fldChar w:fldCharType="end"/>
            </w:r>
          </w:hyperlink>
        </w:p>
        <w:p w14:paraId="4252BC81" w14:textId="77777777" w:rsidR="00DF2169" w:rsidRDefault="00DF2169">
          <w:pPr>
            <w:pStyle w:val="TOC3"/>
            <w:tabs>
              <w:tab w:val="right" w:leader="dot" w:pos="10070"/>
            </w:tabs>
            <w:rPr>
              <w:noProof/>
            </w:rPr>
          </w:pPr>
          <w:hyperlink w:anchor="_Toc493510053" w:history="1">
            <w:r w:rsidRPr="003D3C69">
              <w:rPr>
                <w:rStyle w:val="Hyperlink"/>
                <w:noProof/>
              </w:rPr>
              <w:t>Solution</w:t>
            </w:r>
            <w:r>
              <w:rPr>
                <w:noProof/>
                <w:webHidden/>
              </w:rPr>
              <w:tab/>
            </w:r>
            <w:r>
              <w:rPr>
                <w:noProof/>
                <w:webHidden/>
              </w:rPr>
              <w:fldChar w:fldCharType="begin"/>
            </w:r>
            <w:r>
              <w:rPr>
                <w:noProof/>
                <w:webHidden/>
              </w:rPr>
              <w:instrText xml:space="preserve"> PAGEREF _Toc493510053 \h </w:instrText>
            </w:r>
            <w:r>
              <w:rPr>
                <w:noProof/>
                <w:webHidden/>
              </w:rPr>
            </w:r>
            <w:r>
              <w:rPr>
                <w:noProof/>
                <w:webHidden/>
              </w:rPr>
              <w:fldChar w:fldCharType="separate"/>
            </w:r>
            <w:r>
              <w:rPr>
                <w:noProof/>
                <w:webHidden/>
              </w:rPr>
              <w:t>36</w:t>
            </w:r>
            <w:r>
              <w:rPr>
                <w:noProof/>
                <w:webHidden/>
              </w:rPr>
              <w:fldChar w:fldCharType="end"/>
            </w:r>
          </w:hyperlink>
        </w:p>
        <w:p w14:paraId="7B168364" w14:textId="77777777" w:rsidR="00DF2169" w:rsidRDefault="00DF2169">
          <w:pPr>
            <w:pStyle w:val="TOC2"/>
            <w:tabs>
              <w:tab w:val="right" w:leader="dot" w:pos="10070"/>
            </w:tabs>
            <w:rPr>
              <w:noProof/>
            </w:rPr>
          </w:pPr>
          <w:hyperlink w:anchor="_Toc493510054" w:history="1">
            <w:r w:rsidRPr="003D3C69">
              <w:rPr>
                <w:rStyle w:val="Hyperlink"/>
                <w:noProof/>
              </w:rPr>
              <w:t>`show ip ospf interface` command crashes Packet Tracer</w:t>
            </w:r>
            <w:r>
              <w:rPr>
                <w:noProof/>
                <w:webHidden/>
              </w:rPr>
              <w:tab/>
            </w:r>
            <w:r>
              <w:rPr>
                <w:noProof/>
                <w:webHidden/>
              </w:rPr>
              <w:fldChar w:fldCharType="begin"/>
            </w:r>
            <w:r>
              <w:rPr>
                <w:noProof/>
                <w:webHidden/>
              </w:rPr>
              <w:instrText xml:space="preserve"> PAGEREF _Toc493510054 \h </w:instrText>
            </w:r>
            <w:r>
              <w:rPr>
                <w:noProof/>
                <w:webHidden/>
              </w:rPr>
            </w:r>
            <w:r>
              <w:rPr>
                <w:noProof/>
                <w:webHidden/>
              </w:rPr>
              <w:fldChar w:fldCharType="separate"/>
            </w:r>
            <w:r>
              <w:rPr>
                <w:noProof/>
                <w:webHidden/>
              </w:rPr>
              <w:t>36</w:t>
            </w:r>
            <w:r>
              <w:rPr>
                <w:noProof/>
                <w:webHidden/>
              </w:rPr>
              <w:fldChar w:fldCharType="end"/>
            </w:r>
          </w:hyperlink>
        </w:p>
        <w:p w14:paraId="29BB8E10" w14:textId="77777777" w:rsidR="00DF2169" w:rsidRDefault="00DF2169">
          <w:pPr>
            <w:pStyle w:val="TOC3"/>
            <w:tabs>
              <w:tab w:val="right" w:leader="dot" w:pos="10070"/>
            </w:tabs>
            <w:rPr>
              <w:noProof/>
            </w:rPr>
          </w:pPr>
          <w:hyperlink w:anchor="_Toc493510055" w:history="1">
            <w:r w:rsidRPr="003D3C69">
              <w:rPr>
                <w:rStyle w:val="Hyperlink"/>
                <w:noProof/>
              </w:rPr>
              <w:t>Problem Description</w:t>
            </w:r>
            <w:r>
              <w:rPr>
                <w:noProof/>
                <w:webHidden/>
              </w:rPr>
              <w:tab/>
            </w:r>
            <w:r>
              <w:rPr>
                <w:noProof/>
                <w:webHidden/>
              </w:rPr>
              <w:fldChar w:fldCharType="begin"/>
            </w:r>
            <w:r>
              <w:rPr>
                <w:noProof/>
                <w:webHidden/>
              </w:rPr>
              <w:instrText xml:space="preserve"> PAGEREF _Toc493510055 \h </w:instrText>
            </w:r>
            <w:r>
              <w:rPr>
                <w:noProof/>
                <w:webHidden/>
              </w:rPr>
            </w:r>
            <w:r>
              <w:rPr>
                <w:noProof/>
                <w:webHidden/>
              </w:rPr>
              <w:fldChar w:fldCharType="separate"/>
            </w:r>
            <w:r>
              <w:rPr>
                <w:noProof/>
                <w:webHidden/>
              </w:rPr>
              <w:t>36</w:t>
            </w:r>
            <w:r>
              <w:rPr>
                <w:noProof/>
                <w:webHidden/>
              </w:rPr>
              <w:fldChar w:fldCharType="end"/>
            </w:r>
          </w:hyperlink>
        </w:p>
        <w:p w14:paraId="1B45C3AC" w14:textId="77777777" w:rsidR="00DF2169" w:rsidRDefault="00DF2169">
          <w:pPr>
            <w:pStyle w:val="TOC3"/>
            <w:tabs>
              <w:tab w:val="right" w:leader="dot" w:pos="10070"/>
            </w:tabs>
            <w:rPr>
              <w:noProof/>
            </w:rPr>
          </w:pPr>
          <w:hyperlink w:anchor="_Toc493510056" w:history="1">
            <w:r w:rsidRPr="003D3C69">
              <w:rPr>
                <w:rStyle w:val="Hyperlink"/>
                <w:noProof/>
              </w:rPr>
              <w:t>Steps so Reproduce</w:t>
            </w:r>
            <w:r>
              <w:rPr>
                <w:noProof/>
                <w:webHidden/>
              </w:rPr>
              <w:tab/>
            </w:r>
            <w:r>
              <w:rPr>
                <w:noProof/>
                <w:webHidden/>
              </w:rPr>
              <w:fldChar w:fldCharType="begin"/>
            </w:r>
            <w:r>
              <w:rPr>
                <w:noProof/>
                <w:webHidden/>
              </w:rPr>
              <w:instrText xml:space="preserve"> PAGEREF _Toc493510056 \h </w:instrText>
            </w:r>
            <w:r>
              <w:rPr>
                <w:noProof/>
                <w:webHidden/>
              </w:rPr>
            </w:r>
            <w:r>
              <w:rPr>
                <w:noProof/>
                <w:webHidden/>
              </w:rPr>
              <w:fldChar w:fldCharType="separate"/>
            </w:r>
            <w:r>
              <w:rPr>
                <w:noProof/>
                <w:webHidden/>
              </w:rPr>
              <w:t>36</w:t>
            </w:r>
            <w:r>
              <w:rPr>
                <w:noProof/>
                <w:webHidden/>
              </w:rPr>
              <w:fldChar w:fldCharType="end"/>
            </w:r>
          </w:hyperlink>
        </w:p>
        <w:p w14:paraId="5E705860" w14:textId="77777777" w:rsidR="00DF2169" w:rsidRDefault="00DF2169">
          <w:pPr>
            <w:pStyle w:val="TOC3"/>
            <w:tabs>
              <w:tab w:val="right" w:leader="dot" w:pos="10070"/>
            </w:tabs>
            <w:rPr>
              <w:noProof/>
            </w:rPr>
          </w:pPr>
          <w:hyperlink w:anchor="_Toc493510057" w:history="1">
            <w:r w:rsidRPr="003D3C69">
              <w:rPr>
                <w:rStyle w:val="Hyperlink"/>
                <w:noProof/>
              </w:rPr>
              <w:t>Troubleshooting Steps</w:t>
            </w:r>
            <w:r>
              <w:rPr>
                <w:noProof/>
                <w:webHidden/>
              </w:rPr>
              <w:tab/>
            </w:r>
            <w:r>
              <w:rPr>
                <w:noProof/>
                <w:webHidden/>
              </w:rPr>
              <w:fldChar w:fldCharType="begin"/>
            </w:r>
            <w:r>
              <w:rPr>
                <w:noProof/>
                <w:webHidden/>
              </w:rPr>
              <w:instrText xml:space="preserve"> PAGEREF _Toc493510057 \h </w:instrText>
            </w:r>
            <w:r>
              <w:rPr>
                <w:noProof/>
                <w:webHidden/>
              </w:rPr>
            </w:r>
            <w:r>
              <w:rPr>
                <w:noProof/>
                <w:webHidden/>
              </w:rPr>
              <w:fldChar w:fldCharType="separate"/>
            </w:r>
            <w:r>
              <w:rPr>
                <w:noProof/>
                <w:webHidden/>
              </w:rPr>
              <w:t>36</w:t>
            </w:r>
            <w:r>
              <w:rPr>
                <w:noProof/>
                <w:webHidden/>
              </w:rPr>
              <w:fldChar w:fldCharType="end"/>
            </w:r>
          </w:hyperlink>
        </w:p>
        <w:p w14:paraId="16FB523D" w14:textId="77777777" w:rsidR="00DF2169" w:rsidRDefault="00DF2169">
          <w:pPr>
            <w:pStyle w:val="TOC3"/>
            <w:tabs>
              <w:tab w:val="right" w:leader="dot" w:pos="10070"/>
            </w:tabs>
            <w:rPr>
              <w:noProof/>
            </w:rPr>
          </w:pPr>
          <w:hyperlink w:anchor="_Toc493510058" w:history="1">
            <w:r w:rsidRPr="003D3C69">
              <w:rPr>
                <w:rStyle w:val="Hyperlink"/>
                <w:noProof/>
              </w:rPr>
              <w:t>Expected Behavior</w:t>
            </w:r>
            <w:r>
              <w:rPr>
                <w:noProof/>
                <w:webHidden/>
              </w:rPr>
              <w:tab/>
            </w:r>
            <w:r>
              <w:rPr>
                <w:noProof/>
                <w:webHidden/>
              </w:rPr>
              <w:fldChar w:fldCharType="begin"/>
            </w:r>
            <w:r>
              <w:rPr>
                <w:noProof/>
                <w:webHidden/>
              </w:rPr>
              <w:instrText xml:space="preserve"> PAGEREF _Toc493510058 \h </w:instrText>
            </w:r>
            <w:r>
              <w:rPr>
                <w:noProof/>
                <w:webHidden/>
              </w:rPr>
            </w:r>
            <w:r>
              <w:rPr>
                <w:noProof/>
                <w:webHidden/>
              </w:rPr>
              <w:fldChar w:fldCharType="separate"/>
            </w:r>
            <w:r>
              <w:rPr>
                <w:noProof/>
                <w:webHidden/>
              </w:rPr>
              <w:t>36</w:t>
            </w:r>
            <w:r>
              <w:rPr>
                <w:noProof/>
                <w:webHidden/>
              </w:rPr>
              <w:fldChar w:fldCharType="end"/>
            </w:r>
          </w:hyperlink>
        </w:p>
        <w:p w14:paraId="428EAF33" w14:textId="77777777" w:rsidR="00DF2169" w:rsidRDefault="00DF2169">
          <w:pPr>
            <w:pStyle w:val="TOC3"/>
            <w:tabs>
              <w:tab w:val="right" w:leader="dot" w:pos="10070"/>
            </w:tabs>
            <w:rPr>
              <w:noProof/>
            </w:rPr>
          </w:pPr>
          <w:hyperlink w:anchor="_Toc493510059" w:history="1">
            <w:r w:rsidRPr="003D3C69">
              <w:rPr>
                <w:rStyle w:val="Hyperlink"/>
                <w:noProof/>
              </w:rPr>
              <w:t>Actual Behavior</w:t>
            </w:r>
            <w:r>
              <w:rPr>
                <w:noProof/>
                <w:webHidden/>
              </w:rPr>
              <w:tab/>
            </w:r>
            <w:r>
              <w:rPr>
                <w:noProof/>
                <w:webHidden/>
              </w:rPr>
              <w:fldChar w:fldCharType="begin"/>
            </w:r>
            <w:r>
              <w:rPr>
                <w:noProof/>
                <w:webHidden/>
              </w:rPr>
              <w:instrText xml:space="preserve"> PAGEREF _Toc493510059 \h </w:instrText>
            </w:r>
            <w:r>
              <w:rPr>
                <w:noProof/>
                <w:webHidden/>
              </w:rPr>
            </w:r>
            <w:r>
              <w:rPr>
                <w:noProof/>
                <w:webHidden/>
              </w:rPr>
              <w:fldChar w:fldCharType="separate"/>
            </w:r>
            <w:r>
              <w:rPr>
                <w:noProof/>
                <w:webHidden/>
              </w:rPr>
              <w:t>36</w:t>
            </w:r>
            <w:r>
              <w:rPr>
                <w:noProof/>
                <w:webHidden/>
              </w:rPr>
              <w:fldChar w:fldCharType="end"/>
            </w:r>
          </w:hyperlink>
        </w:p>
        <w:p w14:paraId="76E4047A" w14:textId="77777777" w:rsidR="00DF2169" w:rsidRDefault="00DF2169">
          <w:pPr>
            <w:pStyle w:val="TOC3"/>
            <w:tabs>
              <w:tab w:val="right" w:leader="dot" w:pos="10070"/>
            </w:tabs>
            <w:rPr>
              <w:noProof/>
            </w:rPr>
          </w:pPr>
          <w:hyperlink w:anchor="_Toc493510060" w:history="1">
            <w:r w:rsidRPr="003D3C69">
              <w:rPr>
                <w:rStyle w:val="Hyperlink"/>
                <w:noProof/>
              </w:rPr>
              <w:t>Solution</w:t>
            </w:r>
            <w:r>
              <w:rPr>
                <w:noProof/>
                <w:webHidden/>
              </w:rPr>
              <w:tab/>
            </w:r>
            <w:r>
              <w:rPr>
                <w:noProof/>
                <w:webHidden/>
              </w:rPr>
              <w:fldChar w:fldCharType="begin"/>
            </w:r>
            <w:r>
              <w:rPr>
                <w:noProof/>
                <w:webHidden/>
              </w:rPr>
              <w:instrText xml:space="preserve"> PAGEREF _Toc493510060 \h </w:instrText>
            </w:r>
            <w:r>
              <w:rPr>
                <w:noProof/>
                <w:webHidden/>
              </w:rPr>
            </w:r>
            <w:r>
              <w:rPr>
                <w:noProof/>
                <w:webHidden/>
              </w:rPr>
              <w:fldChar w:fldCharType="separate"/>
            </w:r>
            <w:r>
              <w:rPr>
                <w:noProof/>
                <w:webHidden/>
              </w:rPr>
              <w:t>36</w:t>
            </w:r>
            <w:r>
              <w:rPr>
                <w:noProof/>
                <w:webHidden/>
              </w:rPr>
              <w:fldChar w:fldCharType="end"/>
            </w:r>
          </w:hyperlink>
        </w:p>
        <w:p w14:paraId="248CAB11" w14:textId="77777777" w:rsidR="00DF2169" w:rsidRDefault="00DF2169">
          <w:pPr>
            <w:pStyle w:val="TOC1"/>
            <w:tabs>
              <w:tab w:val="right" w:leader="dot" w:pos="10070"/>
            </w:tabs>
            <w:rPr>
              <w:noProof/>
            </w:rPr>
          </w:pPr>
          <w:hyperlink w:anchor="_Toc493510061" w:history="1">
            <w:r w:rsidRPr="003D3C69">
              <w:rPr>
                <w:rStyle w:val="Hyperlink"/>
                <w:noProof/>
              </w:rPr>
              <w:t>Conclusion</w:t>
            </w:r>
            <w:r>
              <w:rPr>
                <w:noProof/>
                <w:webHidden/>
              </w:rPr>
              <w:tab/>
            </w:r>
            <w:r>
              <w:rPr>
                <w:noProof/>
                <w:webHidden/>
              </w:rPr>
              <w:fldChar w:fldCharType="begin"/>
            </w:r>
            <w:r>
              <w:rPr>
                <w:noProof/>
                <w:webHidden/>
              </w:rPr>
              <w:instrText xml:space="preserve"> PAGEREF _Toc493510061 \h </w:instrText>
            </w:r>
            <w:r>
              <w:rPr>
                <w:noProof/>
                <w:webHidden/>
              </w:rPr>
            </w:r>
            <w:r>
              <w:rPr>
                <w:noProof/>
                <w:webHidden/>
              </w:rPr>
              <w:fldChar w:fldCharType="separate"/>
            </w:r>
            <w:r>
              <w:rPr>
                <w:noProof/>
                <w:webHidden/>
              </w:rPr>
              <w:t>37</w:t>
            </w:r>
            <w:r>
              <w:rPr>
                <w:noProof/>
                <w:webHidden/>
              </w:rPr>
              <w:fldChar w:fldCharType="end"/>
            </w:r>
          </w:hyperlink>
        </w:p>
        <w:p w14:paraId="438B70A2" w14:textId="77777777" w:rsidR="00DF2169" w:rsidRDefault="00DF2169">
          <w:pPr>
            <w:pStyle w:val="TOC1"/>
            <w:tabs>
              <w:tab w:val="right" w:leader="dot" w:pos="10070"/>
            </w:tabs>
            <w:rPr>
              <w:noProof/>
            </w:rPr>
          </w:pPr>
          <w:hyperlink w:anchor="_Toc493510062" w:history="1">
            <w:r w:rsidRPr="003D3C69">
              <w:rPr>
                <w:rStyle w:val="Hyperlink"/>
                <w:noProof/>
              </w:rPr>
              <w:t>Helpful Resources</w:t>
            </w:r>
            <w:r>
              <w:rPr>
                <w:noProof/>
                <w:webHidden/>
              </w:rPr>
              <w:tab/>
            </w:r>
            <w:r>
              <w:rPr>
                <w:noProof/>
                <w:webHidden/>
              </w:rPr>
              <w:fldChar w:fldCharType="begin"/>
            </w:r>
            <w:r>
              <w:rPr>
                <w:noProof/>
                <w:webHidden/>
              </w:rPr>
              <w:instrText xml:space="preserve"> PAGEREF _Toc493510062 \h </w:instrText>
            </w:r>
            <w:r>
              <w:rPr>
                <w:noProof/>
                <w:webHidden/>
              </w:rPr>
            </w:r>
            <w:r>
              <w:rPr>
                <w:noProof/>
                <w:webHidden/>
              </w:rPr>
              <w:fldChar w:fldCharType="separate"/>
            </w:r>
            <w:r>
              <w:rPr>
                <w:noProof/>
                <w:webHidden/>
              </w:rPr>
              <w:t>37</w:t>
            </w:r>
            <w:r>
              <w:rPr>
                <w:noProof/>
                <w:webHidden/>
              </w:rPr>
              <w:fldChar w:fldCharType="end"/>
            </w:r>
          </w:hyperlink>
        </w:p>
        <w:p w14:paraId="326AF3CA" w14:textId="576CDF4D" w:rsidR="00DF2169" w:rsidRDefault="00DF2169">
          <w:r>
            <w:rPr>
              <w:b/>
              <w:bCs/>
              <w:noProof/>
            </w:rPr>
            <w:fldChar w:fldCharType="end"/>
          </w:r>
        </w:p>
      </w:sdtContent>
    </w:sdt>
    <w:p w14:paraId="59E5BEBC" w14:textId="77777777" w:rsidR="0021044B" w:rsidRDefault="0021044B">
      <w:pPr>
        <w:pStyle w:val="Title"/>
      </w:pPr>
    </w:p>
    <w:p w14:paraId="5DD31041" w14:textId="77777777" w:rsidR="0021044B" w:rsidRDefault="0021044B">
      <w:pPr>
        <w:pStyle w:val="Title"/>
      </w:pPr>
    </w:p>
    <w:p w14:paraId="05238547" w14:textId="77777777" w:rsidR="0021044B" w:rsidRDefault="0021044B">
      <w:pPr>
        <w:pStyle w:val="Title"/>
      </w:pPr>
    </w:p>
    <w:p w14:paraId="3EBCAB57" w14:textId="77777777" w:rsidR="0021044B" w:rsidRDefault="0021044B">
      <w:pPr>
        <w:pStyle w:val="Title"/>
      </w:pPr>
    </w:p>
    <w:sdt>
      <w:sdtPr>
        <w:alias w:val="Title"/>
        <w:id w:val="598529223"/>
        <w:placeholder>
          <w:docPart w:val="04F73E7249024363B75D339D1E398697"/>
        </w:placeholder>
        <w:dataBinding w:prefixMappings="xmlns:ns0='http://schemas.openxmlformats.org/package/2006/metadata/core-properties' xmlns:ns1='http://purl.org/dc/elements/1.1/'" w:xpath="/ns0:coreProperties[1]/ns1:title[1]" w:storeItemID="{6C3C8BC8-F283-45AE-878A-BAB7291924A1}"/>
        <w:text/>
      </w:sdtPr>
      <w:sdtEndPr/>
      <w:sdtContent>
        <w:p w14:paraId="0FCC73C6" w14:textId="77777777" w:rsidR="004B60DB" w:rsidRDefault="000D03B4">
          <w:pPr>
            <w:pStyle w:val="Title"/>
          </w:pPr>
          <w:r>
            <w:t>Multi-Area OSPF</w:t>
          </w:r>
        </w:p>
      </w:sdtContent>
    </w:sdt>
    <w:p w14:paraId="31821E8A" w14:textId="76804E97" w:rsidR="004B60DB" w:rsidRDefault="00DF2169">
      <w:pPr>
        <w:pStyle w:val="Subtitle"/>
      </w:pPr>
      <w:sdt>
        <w:sdtPr>
          <w:alias w:val="Subtitle"/>
          <w:id w:val="-723052804"/>
          <w:placeholder>
            <w:docPart w:val="CEAEE0CB164941788BC17A2AFE4EFC34"/>
          </w:placeholder>
          <w:dataBinding w:prefixMappings="xmlns:ns0='http://schemas.openxmlformats.org/package/2006/metadata/core-properties' xmlns:ns1='http://purl.org/dc/elements/1.1/'" w:xpath="/ns0:coreProperties[1]/ns1:subject[1]" w:storeItemID="{6C3C8BC8-F283-45AE-878A-BAB7291924A1}"/>
          <w:text/>
        </w:sdtPr>
        <w:sdtEndPr/>
        <w:sdtContent>
          <w:r w:rsidR="00B17069">
            <w:t>Building scalable networks with segmented topologies</w:t>
          </w:r>
        </w:sdtContent>
      </w:sdt>
    </w:p>
    <w:p w14:paraId="67DA6308" w14:textId="77777777" w:rsidR="009A201E" w:rsidRDefault="009A201E" w:rsidP="00486C6D">
      <w:pPr>
        <w:pStyle w:val="Heading1"/>
      </w:pPr>
      <w:bookmarkStart w:id="1" w:name="_Toc493510015"/>
      <w:r w:rsidRPr="009A201E">
        <w:t>Purpos</w:t>
      </w:r>
      <w:r w:rsidR="00D13736">
        <w:t>e</w:t>
      </w:r>
      <w:bookmarkEnd w:id="1"/>
    </w:p>
    <w:p w14:paraId="40160E03" w14:textId="298BA3F1" w:rsidR="00486C6D" w:rsidRPr="00486C6D" w:rsidRDefault="006A7CB9" w:rsidP="00486C6D">
      <w:r>
        <w:t xml:space="preserve">This document demonstrates </w:t>
      </w:r>
      <w:r w:rsidR="00123A50">
        <w:t xml:space="preserve">the segmentation of </w:t>
      </w:r>
      <w:r>
        <w:t>topologies into modular and scalable systems using the network</w:t>
      </w:r>
      <w:r w:rsidR="00935752">
        <w:t>ing</w:t>
      </w:r>
      <w:r>
        <w:t xml:space="preserve"> design pattern Multi-Area OSPF.</w:t>
      </w:r>
    </w:p>
    <w:p w14:paraId="29245658" w14:textId="77777777" w:rsidR="00D676CE" w:rsidRDefault="009A201E" w:rsidP="00BD6662">
      <w:pPr>
        <w:pStyle w:val="Heading1"/>
      </w:pPr>
      <w:bookmarkStart w:id="2" w:name="_Toc493510016"/>
      <w:r>
        <w:t>Background Information</w:t>
      </w:r>
      <w:bookmarkEnd w:id="2"/>
    </w:p>
    <w:p w14:paraId="72112BDB" w14:textId="49DF6C22" w:rsidR="00D649A2" w:rsidRDefault="00176492" w:rsidP="00454AC9">
      <w:r>
        <w:t>Open Shortest Path</w:t>
      </w:r>
      <w:r w:rsidR="00C666FB">
        <w:t xml:space="preserve"> First</w:t>
      </w:r>
      <w:r>
        <w:t xml:space="preserve"> (</w:t>
      </w:r>
      <w:r w:rsidR="00B93115">
        <w:t>OSPF</w:t>
      </w:r>
      <w:r>
        <w:t>)</w:t>
      </w:r>
      <w:r w:rsidR="00B93115">
        <w:t xml:space="preserve"> is </w:t>
      </w:r>
      <w:r w:rsidR="00DF0B75">
        <w:t>an open standard</w:t>
      </w:r>
      <w:r w:rsidR="00B93115">
        <w:t xml:space="preserve"> link state routing protocol that uses cost as a metric to </w:t>
      </w:r>
      <w:r w:rsidR="006932E8">
        <w:t>determine the shortest path to the destination network. OSPF can divide logical groups of routers into “Areas”</w:t>
      </w:r>
      <w:r w:rsidR="00E10084">
        <w:t xml:space="preserve">. Routers </w:t>
      </w:r>
      <w:r w:rsidR="006932E8">
        <w:t xml:space="preserve">must only maintain </w:t>
      </w:r>
      <w:r w:rsidR="007E1466">
        <w:t xml:space="preserve">the topology information </w:t>
      </w:r>
      <w:r w:rsidR="006932E8">
        <w:t>of the</w:t>
      </w:r>
      <w:r w:rsidR="007E1466">
        <w:t xml:space="preserve"> other</w:t>
      </w:r>
      <w:r w:rsidR="006932E8">
        <w:t xml:space="preserve"> routers in </w:t>
      </w:r>
      <w:r w:rsidR="00E10084">
        <w:t>their common area</w:t>
      </w:r>
      <w:r w:rsidR="006932E8">
        <w:t>.</w:t>
      </w:r>
      <w:r w:rsidR="00E10084">
        <w:t xml:space="preserve"> The use of ma</w:t>
      </w:r>
      <w:r w:rsidR="006C530A">
        <w:t>ny areas in a network topology is referred to as</w:t>
      </w:r>
      <w:r w:rsidR="00314B15">
        <w:t xml:space="preserve"> </w:t>
      </w:r>
      <w:r w:rsidR="00486C6D">
        <w:t>Multi-Area OSPF</w:t>
      </w:r>
      <w:r w:rsidR="006C530A">
        <w:t>. Multi-Area OSPF</w:t>
      </w:r>
      <w:r w:rsidR="00486C6D">
        <w:t xml:space="preserve"> is a design technique that aids in the maintainability and scalability </w:t>
      </w:r>
      <w:r w:rsidR="001330BF">
        <w:t>of</w:t>
      </w:r>
      <w:r w:rsidR="00314B15">
        <w:t xml:space="preserve"> larg</w:t>
      </w:r>
      <w:r w:rsidR="007E1466">
        <w:t xml:space="preserve">e networks. Routing between different areas are done through an Area Border Router (ABR) that connects a given area and the backbone area. The backbone area is a special area type that must have an area number of </w:t>
      </w:r>
      <w:r w:rsidR="00600AC2">
        <w:t>zero</w:t>
      </w:r>
      <w:r w:rsidR="007E1466">
        <w:t xml:space="preserve"> and connects all areas</w:t>
      </w:r>
      <w:r w:rsidR="001330BF">
        <w:t xml:space="preserve"> in the topology</w:t>
      </w:r>
      <w:r w:rsidR="007E1466">
        <w:t xml:space="preserve">. The backbone area is where all </w:t>
      </w:r>
      <w:r w:rsidR="001B2C66">
        <w:t>inter</w:t>
      </w:r>
      <w:r w:rsidR="007E1466">
        <w:t>-area traffic must travel through.</w:t>
      </w:r>
    </w:p>
    <w:p w14:paraId="09B4748D" w14:textId="73FFAEEC" w:rsidR="00125C61" w:rsidRDefault="00125C61" w:rsidP="00125C61">
      <w:pPr>
        <w:pStyle w:val="Heading1"/>
      </w:pPr>
      <w:bookmarkStart w:id="3" w:name="_Toc493510017"/>
      <w:r>
        <w:t>Lab Summary</w:t>
      </w:r>
      <w:bookmarkEnd w:id="3"/>
    </w:p>
    <w:p w14:paraId="32E67D02" w14:textId="09E664A3" w:rsidR="0012576A" w:rsidRPr="0012576A" w:rsidRDefault="009D1AD7" w:rsidP="0012576A">
      <w:r>
        <w:t xml:space="preserve">Create a network topology with four standard areas with at least two interfaces participating </w:t>
      </w:r>
      <w:r w:rsidR="00BC4C95">
        <w:t>in each</w:t>
      </w:r>
      <w:r>
        <w:t xml:space="preserve"> area, and one backbone area. Use at least one multilayer switch, but no more than one less than the total number of OSPF participating devices in the topology. </w:t>
      </w:r>
      <w:r w:rsidR="00671D1C">
        <w:t>The topology must be dual stack IPv4 and IPv6, with both destinations participating in the OSPF process.</w:t>
      </w:r>
      <w:r w:rsidR="001B4366">
        <w:t xml:space="preserve"> All destinations must be reachable by every OSPF participating device in the topology.</w:t>
      </w:r>
      <w:r>
        <w:t xml:space="preserve"> </w:t>
      </w:r>
    </w:p>
    <w:p w14:paraId="51A8255F" w14:textId="5B32A018" w:rsidR="0012576A" w:rsidRDefault="000300FA" w:rsidP="00D54040">
      <w:pPr>
        <w:pStyle w:val="Heading1"/>
      </w:pPr>
      <w:bookmarkStart w:id="4" w:name="_Toc493510018"/>
      <w:r>
        <w:t>Lab Commands</w:t>
      </w:r>
      <w:bookmarkEnd w:id="4"/>
    </w:p>
    <w:p w14:paraId="40349E8C" w14:textId="0458FA64" w:rsidR="00E9694C" w:rsidRDefault="00E9694C" w:rsidP="00E9694C">
      <w:pPr>
        <w:pStyle w:val="Heading2"/>
      </w:pPr>
      <w:bookmarkStart w:id="5" w:name="_Toc493510019"/>
      <w:proofErr w:type="gramStart"/>
      <w:r>
        <w:t>clear</w:t>
      </w:r>
      <w:proofErr w:type="gramEnd"/>
      <w:r>
        <w:t xml:space="preserve"> </w:t>
      </w:r>
      <w:proofErr w:type="spellStart"/>
      <w:r>
        <w:t>ip</w:t>
      </w:r>
      <w:proofErr w:type="spellEnd"/>
      <w:r>
        <w:t xml:space="preserve">[v6] </w:t>
      </w:r>
      <w:proofErr w:type="spellStart"/>
      <w:r>
        <w:t>ospf</w:t>
      </w:r>
      <w:proofErr w:type="spellEnd"/>
      <w:r>
        <w:t xml:space="preserve"> process</w:t>
      </w:r>
      <w:bookmarkEnd w:id="5"/>
    </w:p>
    <w:p w14:paraId="2E978C85" w14:textId="10778501" w:rsidR="00E9694C" w:rsidRDefault="00E9694C" w:rsidP="00E9694C">
      <w:r>
        <w:t>Restarts the OSPF process</w:t>
      </w:r>
      <w:r w:rsidR="002A2F83">
        <w:t>.</w:t>
      </w:r>
    </w:p>
    <w:p w14:paraId="54361FC0" w14:textId="465D217F" w:rsidR="002A2F83" w:rsidRDefault="002A2F83" w:rsidP="002A2F83">
      <w:pPr>
        <w:jc w:val="center"/>
        <w:rPr>
          <w:rFonts w:ascii="Courier New" w:hAnsi="Courier New" w:cs="Courier New"/>
          <w:b/>
        </w:rPr>
      </w:pPr>
      <w:proofErr w:type="gramStart"/>
      <w:r w:rsidRPr="002A2F83">
        <w:rPr>
          <w:rFonts w:ascii="Courier New" w:hAnsi="Courier New" w:cs="Courier New"/>
          <w:b/>
        </w:rPr>
        <w:t>clear</w:t>
      </w:r>
      <w:proofErr w:type="gramEnd"/>
      <w:r w:rsidRPr="002A2F83">
        <w:rPr>
          <w:rFonts w:ascii="Courier New" w:hAnsi="Courier New" w:cs="Courier New"/>
          <w:b/>
        </w:rPr>
        <w:t xml:space="preserve"> </w:t>
      </w:r>
      <w:proofErr w:type="spellStart"/>
      <w:r w:rsidRPr="002A2F83">
        <w:rPr>
          <w:rFonts w:ascii="Courier New" w:hAnsi="Courier New" w:cs="Courier New"/>
          <w:b/>
        </w:rPr>
        <w:t>ip</w:t>
      </w:r>
      <w:proofErr w:type="spellEnd"/>
      <w:r w:rsidRPr="002A2F83">
        <w:rPr>
          <w:rFonts w:ascii="Courier New" w:hAnsi="Courier New" w:cs="Courier New"/>
        </w:rPr>
        <w:t>[v6]</w:t>
      </w:r>
      <w:r w:rsidRPr="002A2F83">
        <w:rPr>
          <w:rFonts w:ascii="Courier New" w:hAnsi="Courier New" w:cs="Courier New"/>
          <w:b/>
        </w:rPr>
        <w:t xml:space="preserve"> </w:t>
      </w:r>
      <w:proofErr w:type="spellStart"/>
      <w:r w:rsidRPr="002A2F83">
        <w:rPr>
          <w:rFonts w:ascii="Courier New" w:hAnsi="Courier New" w:cs="Courier New"/>
          <w:b/>
        </w:rPr>
        <w:t>ospf</w:t>
      </w:r>
      <w:proofErr w:type="spellEnd"/>
      <w:r w:rsidRPr="002A2F83">
        <w:rPr>
          <w:rFonts w:ascii="Courier New" w:hAnsi="Courier New" w:cs="Courier New"/>
          <w:b/>
        </w:rPr>
        <w:t xml:space="preserve"> process</w:t>
      </w:r>
    </w:p>
    <w:p w14:paraId="62A088B5" w14:textId="3B9EC586" w:rsidR="002A2F83" w:rsidRDefault="002A2F83" w:rsidP="002A2F83">
      <w:pPr>
        <w:pStyle w:val="Heading3"/>
      </w:pPr>
      <w:bookmarkStart w:id="6" w:name="_Toc493510020"/>
      <w:r>
        <w:t>Syntax Description</w:t>
      </w:r>
      <w:bookmarkEnd w:id="6"/>
    </w:p>
    <w:tbl>
      <w:tblPr>
        <w:tblStyle w:val="ListTable2-Accent1"/>
        <w:tblW w:w="0" w:type="auto"/>
        <w:jc w:val="right"/>
        <w:tblLook w:val="04A0" w:firstRow="1" w:lastRow="0" w:firstColumn="1" w:lastColumn="0" w:noHBand="0" w:noVBand="1"/>
      </w:tblPr>
      <w:tblGrid>
        <w:gridCol w:w="613"/>
        <w:gridCol w:w="3181"/>
      </w:tblGrid>
      <w:tr w:rsidR="002A2F83" w14:paraId="1DBFD023" w14:textId="77777777" w:rsidTr="005E7DE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13" w:type="dxa"/>
          </w:tcPr>
          <w:p w14:paraId="11035BF8" w14:textId="2C99750A" w:rsidR="002A2F83" w:rsidRPr="002A2F83" w:rsidRDefault="002A2F83" w:rsidP="002A2F83">
            <w:pPr>
              <w:rPr>
                <w:rFonts w:ascii="Courier New" w:hAnsi="Courier New" w:cs="Courier New"/>
                <w:b w:val="0"/>
              </w:rPr>
            </w:pPr>
            <w:r w:rsidRPr="002A2F83">
              <w:rPr>
                <w:rFonts w:ascii="Courier New" w:hAnsi="Courier New" w:cs="Courier New"/>
                <w:b w:val="0"/>
              </w:rPr>
              <w:t>v6</w:t>
            </w:r>
          </w:p>
        </w:tc>
        <w:tc>
          <w:tcPr>
            <w:tcW w:w="3181" w:type="dxa"/>
          </w:tcPr>
          <w:p w14:paraId="48EBEBBF" w14:textId="446C681A" w:rsidR="002A2F83" w:rsidRPr="002A2F83" w:rsidRDefault="002A2F83" w:rsidP="002A2F83">
            <w:pPr>
              <w:cnfStyle w:val="100000000000" w:firstRow="1" w:lastRow="0" w:firstColumn="0" w:lastColumn="0" w:oddVBand="0" w:evenVBand="0" w:oddHBand="0" w:evenHBand="0" w:firstRowFirstColumn="0" w:firstRowLastColumn="0" w:lastRowFirstColumn="0" w:lastRowLastColumn="0"/>
              <w:rPr>
                <w:b w:val="0"/>
              </w:rPr>
            </w:pPr>
            <w:r w:rsidRPr="002A2F83">
              <w:rPr>
                <w:b w:val="0"/>
              </w:rPr>
              <w:t xml:space="preserve">Clears the IPv6 </w:t>
            </w:r>
            <w:r w:rsidR="005E7DE4">
              <w:rPr>
                <w:b w:val="0"/>
              </w:rPr>
              <w:t>OSPF</w:t>
            </w:r>
            <w:r w:rsidRPr="002A2F83">
              <w:rPr>
                <w:b w:val="0"/>
              </w:rPr>
              <w:t xml:space="preserve"> process</w:t>
            </w:r>
          </w:p>
        </w:tc>
      </w:tr>
    </w:tbl>
    <w:p w14:paraId="7FB9FD83" w14:textId="749C52AA" w:rsidR="002A2F83" w:rsidRDefault="002A2F83" w:rsidP="002A2F83">
      <w:pPr>
        <w:pStyle w:val="Heading3"/>
      </w:pPr>
      <w:bookmarkStart w:id="7" w:name="_Toc493510021"/>
      <w:r>
        <w:t>Usage Guidelines</w:t>
      </w:r>
      <w:bookmarkEnd w:id="7"/>
    </w:p>
    <w:p w14:paraId="2C1C276A" w14:textId="24AAAF37" w:rsidR="002A2F83" w:rsidRPr="002A2F83" w:rsidRDefault="002A2F83" w:rsidP="002A2F83">
      <w:r>
        <w:t>This resets the OSPF process. This command is ran in EXEC mode.</w:t>
      </w:r>
    </w:p>
    <w:p w14:paraId="10E4AB76" w14:textId="286BD467" w:rsidR="007B0C98" w:rsidRDefault="007B0C98" w:rsidP="007B0C98">
      <w:pPr>
        <w:pStyle w:val="Heading2"/>
      </w:pPr>
      <w:bookmarkStart w:id="8" w:name="_Toc493510022"/>
      <w:proofErr w:type="spellStart"/>
      <w:proofErr w:type="gramStart"/>
      <w:r>
        <w:lastRenderedPageBreak/>
        <w:t>ip</w:t>
      </w:r>
      <w:proofErr w:type="spellEnd"/>
      <w:r>
        <w:t>[</w:t>
      </w:r>
      <w:proofErr w:type="gramEnd"/>
      <w:r>
        <w:t xml:space="preserve">v6] </w:t>
      </w:r>
      <w:proofErr w:type="spellStart"/>
      <w:r>
        <w:t>ospf</w:t>
      </w:r>
      <w:proofErr w:type="spellEnd"/>
      <w:r w:rsidR="00652445">
        <w:t xml:space="preserve"> area</w:t>
      </w:r>
      <w:bookmarkEnd w:id="8"/>
    </w:p>
    <w:p w14:paraId="252BFCE7" w14:textId="19E44EBB" w:rsidR="007B0C98" w:rsidRPr="007B0C98" w:rsidRDefault="007B0C98" w:rsidP="007B0C98">
      <w:r>
        <w:t xml:space="preserve">To enable the OSPF process on an interface, use one of the following variants in interface configuration mode. To remove the OSPF process on the interface, prefix the same command with the </w:t>
      </w:r>
      <w:r w:rsidRPr="007B0C98">
        <w:rPr>
          <w:rFonts w:ascii="Consolas" w:hAnsi="Consolas"/>
          <w:b/>
        </w:rPr>
        <w:t>no</w:t>
      </w:r>
      <w:r>
        <w:t xml:space="preserve"> keyword</w:t>
      </w:r>
    </w:p>
    <w:p w14:paraId="56B5F569" w14:textId="7AD82B63" w:rsidR="00D54040" w:rsidRPr="00F17279" w:rsidRDefault="002217F5" w:rsidP="007B0C98">
      <w:pPr>
        <w:spacing w:line="240" w:lineRule="auto"/>
        <w:jc w:val="center"/>
        <w:rPr>
          <w:rFonts w:ascii="Courier New" w:hAnsi="Courier New" w:cs="Courier New"/>
        </w:rPr>
      </w:pPr>
      <w:proofErr w:type="spellStart"/>
      <w:proofErr w:type="gramStart"/>
      <w:r>
        <w:rPr>
          <w:rFonts w:ascii="Courier New" w:hAnsi="Courier New" w:cs="Courier New"/>
          <w:b/>
        </w:rPr>
        <w:t>i</w:t>
      </w:r>
      <w:r w:rsidR="007E325E" w:rsidRPr="00F17279">
        <w:rPr>
          <w:rFonts w:ascii="Courier New" w:hAnsi="Courier New" w:cs="Courier New"/>
          <w:b/>
        </w:rPr>
        <w:t>p</w:t>
      </w:r>
      <w:proofErr w:type="spellEnd"/>
      <w:r w:rsidR="005F4B88" w:rsidRPr="00F17279">
        <w:rPr>
          <w:rFonts w:ascii="Courier New" w:hAnsi="Courier New" w:cs="Courier New"/>
        </w:rPr>
        <w:t>[</w:t>
      </w:r>
      <w:proofErr w:type="gramEnd"/>
      <w:r w:rsidR="005F4B88" w:rsidRPr="00F17279">
        <w:rPr>
          <w:rFonts w:ascii="Courier New" w:hAnsi="Courier New" w:cs="Courier New"/>
        </w:rPr>
        <w:t>v6]</w:t>
      </w:r>
      <w:r w:rsidR="00EB143D" w:rsidRPr="00F17279">
        <w:rPr>
          <w:rFonts w:ascii="Courier New" w:hAnsi="Courier New" w:cs="Courier New"/>
          <w:b/>
        </w:rPr>
        <w:t xml:space="preserve"> </w:t>
      </w:r>
      <w:proofErr w:type="spellStart"/>
      <w:r w:rsidR="00EB143D" w:rsidRPr="00F17279">
        <w:rPr>
          <w:rFonts w:ascii="Courier New" w:hAnsi="Courier New" w:cs="Courier New"/>
          <w:b/>
        </w:rPr>
        <w:t>ospf</w:t>
      </w:r>
      <w:proofErr w:type="spellEnd"/>
      <w:r w:rsidR="00EB143D" w:rsidRPr="00F17279">
        <w:rPr>
          <w:rFonts w:ascii="Courier New" w:hAnsi="Courier New" w:cs="Courier New"/>
          <w:b/>
        </w:rPr>
        <w:t xml:space="preserve"> </w:t>
      </w:r>
      <w:r w:rsidR="00EB143D" w:rsidRPr="00F17279">
        <w:rPr>
          <w:rFonts w:ascii="Courier New" w:hAnsi="Courier New" w:cs="Courier New"/>
        </w:rPr>
        <w:t xml:space="preserve">process-id </w:t>
      </w:r>
      <w:r w:rsidR="00EB143D" w:rsidRPr="00F17279">
        <w:rPr>
          <w:rFonts w:ascii="Courier New" w:hAnsi="Courier New" w:cs="Courier New"/>
          <w:b/>
        </w:rPr>
        <w:t xml:space="preserve">area </w:t>
      </w:r>
      <w:r w:rsidR="00EB143D" w:rsidRPr="00F17279">
        <w:rPr>
          <w:rFonts w:ascii="Courier New" w:hAnsi="Courier New" w:cs="Courier New"/>
        </w:rPr>
        <w:t>area-id</w:t>
      </w:r>
    </w:p>
    <w:p w14:paraId="3B11D139" w14:textId="5EE90A0A" w:rsidR="007B0C98" w:rsidRPr="00EB143D" w:rsidRDefault="007B0C98" w:rsidP="007B0C98">
      <w:pPr>
        <w:pStyle w:val="Heading3"/>
      </w:pPr>
      <w:bookmarkStart w:id="9" w:name="_Toc493510023"/>
      <w:r>
        <w:t>Syntax Description</w:t>
      </w:r>
      <w:bookmarkEnd w:id="9"/>
    </w:p>
    <w:tbl>
      <w:tblPr>
        <w:tblStyle w:val="ListTable2-Accent1"/>
        <w:tblW w:w="0" w:type="auto"/>
        <w:jc w:val="right"/>
        <w:tblLook w:val="04A0" w:firstRow="1" w:lastRow="0" w:firstColumn="1" w:lastColumn="0" w:noHBand="0" w:noVBand="1"/>
      </w:tblPr>
      <w:tblGrid>
        <w:gridCol w:w="1669"/>
        <w:gridCol w:w="7676"/>
      </w:tblGrid>
      <w:tr w:rsidR="00EB143D" w14:paraId="2090D801" w14:textId="77777777" w:rsidTr="000303C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69" w:type="dxa"/>
          </w:tcPr>
          <w:p w14:paraId="0B1C4790" w14:textId="23944C79" w:rsidR="00EB143D" w:rsidRPr="00F17279" w:rsidRDefault="005F4B88" w:rsidP="007B0C98">
            <w:pPr>
              <w:jc w:val="right"/>
              <w:rPr>
                <w:rFonts w:ascii="Courier New" w:hAnsi="Courier New" w:cs="Courier New"/>
                <w:b w:val="0"/>
              </w:rPr>
            </w:pPr>
            <w:r w:rsidRPr="00F17279">
              <w:rPr>
                <w:rFonts w:ascii="Courier New" w:hAnsi="Courier New" w:cs="Courier New"/>
                <w:b w:val="0"/>
              </w:rPr>
              <w:t>v6</w:t>
            </w:r>
          </w:p>
        </w:tc>
        <w:tc>
          <w:tcPr>
            <w:tcW w:w="7676" w:type="dxa"/>
          </w:tcPr>
          <w:p w14:paraId="56F21808" w14:textId="60789B92" w:rsidR="00EB143D" w:rsidRPr="000303CE" w:rsidRDefault="005F4B88" w:rsidP="00D54040">
            <w:pPr>
              <w:cnfStyle w:val="100000000000" w:firstRow="1" w:lastRow="0" w:firstColumn="0" w:lastColumn="0" w:oddVBand="0" w:evenVBand="0" w:oddHBand="0" w:evenHBand="0" w:firstRowFirstColumn="0" w:firstRowLastColumn="0" w:lastRowFirstColumn="0" w:lastRowLastColumn="0"/>
              <w:rPr>
                <w:b w:val="0"/>
              </w:rPr>
            </w:pPr>
            <w:r w:rsidRPr="000303CE">
              <w:rPr>
                <w:b w:val="0"/>
              </w:rPr>
              <w:t xml:space="preserve">(Optional) </w:t>
            </w:r>
            <w:r w:rsidR="00EB143D" w:rsidRPr="000303CE">
              <w:rPr>
                <w:b w:val="0"/>
              </w:rPr>
              <w:t>Advertise the IPv6 address of this interface</w:t>
            </w:r>
            <w:r w:rsidR="00C61458" w:rsidRPr="000303CE">
              <w:rPr>
                <w:b w:val="0"/>
              </w:rPr>
              <w:t xml:space="preserve"> on the OSPF Process.</w:t>
            </w:r>
          </w:p>
        </w:tc>
      </w:tr>
      <w:tr w:rsidR="00D54040" w14:paraId="37AF2F4A" w14:textId="77777777" w:rsidTr="000303C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69" w:type="dxa"/>
          </w:tcPr>
          <w:p w14:paraId="44D49779" w14:textId="3A27DF11" w:rsidR="00D54040" w:rsidRPr="00F17279" w:rsidRDefault="00D54040" w:rsidP="007B0C98">
            <w:pPr>
              <w:jc w:val="right"/>
              <w:rPr>
                <w:rFonts w:ascii="Courier New" w:hAnsi="Courier New" w:cs="Courier New"/>
                <w:b w:val="0"/>
                <w:i/>
              </w:rPr>
            </w:pPr>
            <w:r w:rsidRPr="00F17279">
              <w:rPr>
                <w:rFonts w:ascii="Courier New" w:hAnsi="Courier New" w:cs="Courier New"/>
                <w:b w:val="0"/>
                <w:i/>
              </w:rPr>
              <w:t>process</w:t>
            </w:r>
            <w:r w:rsidR="00EB143D" w:rsidRPr="00F17279">
              <w:rPr>
                <w:rFonts w:ascii="Courier New" w:hAnsi="Courier New" w:cs="Courier New"/>
                <w:b w:val="0"/>
                <w:i/>
              </w:rPr>
              <w:t>-id</w:t>
            </w:r>
          </w:p>
        </w:tc>
        <w:tc>
          <w:tcPr>
            <w:tcW w:w="7676" w:type="dxa"/>
          </w:tcPr>
          <w:p w14:paraId="2AC3E183" w14:textId="5E55D863" w:rsidR="00EB143D" w:rsidRPr="00EB143D" w:rsidRDefault="00EB143D" w:rsidP="00D54040">
            <w:pPr>
              <w:cnfStyle w:val="000000100000" w:firstRow="0" w:lastRow="0" w:firstColumn="0" w:lastColumn="0" w:oddVBand="0" w:evenVBand="0" w:oddHBand="1" w:evenHBand="0" w:firstRowFirstColumn="0" w:firstRowLastColumn="0" w:lastRowFirstColumn="0" w:lastRowLastColumn="0"/>
            </w:pPr>
            <w:r>
              <w:t>OSPF process the interface should advertise to</w:t>
            </w:r>
          </w:p>
        </w:tc>
      </w:tr>
      <w:tr w:rsidR="00EB143D" w14:paraId="263CF457" w14:textId="77777777" w:rsidTr="000303CE">
        <w:trPr>
          <w:jc w:val="right"/>
        </w:trPr>
        <w:tc>
          <w:tcPr>
            <w:cnfStyle w:val="001000000000" w:firstRow="0" w:lastRow="0" w:firstColumn="1" w:lastColumn="0" w:oddVBand="0" w:evenVBand="0" w:oddHBand="0" w:evenHBand="0" w:firstRowFirstColumn="0" w:firstRowLastColumn="0" w:lastRowFirstColumn="0" w:lastRowLastColumn="0"/>
            <w:tcW w:w="1669" w:type="dxa"/>
          </w:tcPr>
          <w:p w14:paraId="61182A81" w14:textId="732D876D" w:rsidR="00EB143D" w:rsidRPr="00F17279" w:rsidRDefault="00EB143D" w:rsidP="007B0C98">
            <w:pPr>
              <w:jc w:val="right"/>
              <w:rPr>
                <w:rFonts w:ascii="Courier New" w:hAnsi="Courier New" w:cs="Courier New"/>
                <w:b w:val="0"/>
                <w:i/>
              </w:rPr>
            </w:pPr>
            <w:r w:rsidRPr="00F17279">
              <w:rPr>
                <w:rFonts w:ascii="Courier New" w:hAnsi="Courier New" w:cs="Courier New"/>
                <w:b w:val="0"/>
                <w:i/>
              </w:rPr>
              <w:t>area-id</w:t>
            </w:r>
          </w:p>
        </w:tc>
        <w:tc>
          <w:tcPr>
            <w:tcW w:w="7676" w:type="dxa"/>
          </w:tcPr>
          <w:p w14:paraId="77237498" w14:textId="0FC18890" w:rsidR="00EB143D" w:rsidRDefault="00EB143D" w:rsidP="00D54040">
            <w:pPr>
              <w:cnfStyle w:val="000000000000" w:firstRow="0" w:lastRow="0" w:firstColumn="0" w:lastColumn="0" w:oddVBand="0" w:evenVBand="0" w:oddHBand="0" w:evenHBand="0" w:firstRowFirstColumn="0" w:firstRowLastColumn="0" w:lastRowFirstColumn="0" w:lastRowLastColumn="0"/>
            </w:pPr>
            <w:r>
              <w:t>OSPF area the interface should advertise to</w:t>
            </w:r>
          </w:p>
        </w:tc>
      </w:tr>
    </w:tbl>
    <w:p w14:paraId="2C937D07" w14:textId="7DBEEAAF" w:rsidR="00FF3526" w:rsidRDefault="00FF3526" w:rsidP="00FF3526">
      <w:pPr>
        <w:pStyle w:val="Heading3"/>
      </w:pPr>
      <w:bookmarkStart w:id="10" w:name="_Toc493510024"/>
      <w:r>
        <w:t>Usage Guidelines</w:t>
      </w:r>
      <w:bookmarkEnd w:id="10"/>
    </w:p>
    <w:p w14:paraId="7EFF537A" w14:textId="7C4823CA" w:rsidR="00844017" w:rsidRDefault="00844017" w:rsidP="00844017">
      <w:r>
        <w:t xml:space="preserve">This command was created to simplify advertising OSPF networks and can be used as a replacement </w:t>
      </w:r>
      <w:r w:rsidR="00002B43">
        <w:t xml:space="preserve">or supplement </w:t>
      </w:r>
      <w:r w:rsidR="00165ABB">
        <w:t>to</w:t>
      </w:r>
      <w:r>
        <w:t xml:space="preserve"> the </w:t>
      </w:r>
      <w:r w:rsidRPr="00B92E15">
        <w:rPr>
          <w:rFonts w:ascii="Courier New" w:hAnsi="Courier New" w:cs="Courier New"/>
          <w:b/>
        </w:rPr>
        <w:t>network</w:t>
      </w:r>
      <w:r>
        <w:t xml:space="preserve"> command.</w:t>
      </w:r>
      <w:r w:rsidR="00002B43">
        <w:t xml:space="preserve"> </w:t>
      </w:r>
      <w:r>
        <w:t xml:space="preserve">To successfully execute this command, the interface must be enabled and active. This command must be executed in </w:t>
      </w:r>
      <w:r w:rsidRPr="00B92E15">
        <w:rPr>
          <w:rFonts w:ascii="Courier New" w:hAnsi="Courier New" w:cs="Courier New"/>
          <w:b/>
        </w:rPr>
        <w:t>interface-</w:t>
      </w:r>
      <w:proofErr w:type="spellStart"/>
      <w:r w:rsidRPr="00B92E15">
        <w:rPr>
          <w:rFonts w:ascii="Courier New" w:hAnsi="Courier New" w:cs="Courier New"/>
          <w:b/>
        </w:rPr>
        <w:t>config</w:t>
      </w:r>
      <w:proofErr w:type="spellEnd"/>
      <w:r>
        <w:t xml:space="preserve"> mode.</w:t>
      </w:r>
    </w:p>
    <w:p w14:paraId="721B2894" w14:textId="583B7976" w:rsidR="00E84B78" w:rsidRDefault="00E84B78" w:rsidP="00E84B78">
      <w:pPr>
        <w:pStyle w:val="Heading2"/>
      </w:pPr>
      <w:bookmarkStart w:id="11" w:name="_Toc493510025"/>
      <w:r>
        <w:t xml:space="preserve">[ipv6] router </w:t>
      </w:r>
      <w:proofErr w:type="spellStart"/>
      <w:r>
        <w:t>ospf</w:t>
      </w:r>
      <w:bookmarkEnd w:id="11"/>
      <w:proofErr w:type="spellEnd"/>
    </w:p>
    <w:p w14:paraId="31A4BCF2" w14:textId="4CD0027D" w:rsidR="00E84B78" w:rsidRDefault="00E84B78" w:rsidP="00E84B78">
      <w:r>
        <w:t>Starts the IPv4 or IPv6 OSPF process on the device.</w:t>
      </w:r>
    </w:p>
    <w:p w14:paraId="32096648" w14:textId="42D65B9D" w:rsidR="00BC4C95" w:rsidRPr="00F17279" w:rsidRDefault="00BC4C95" w:rsidP="00BC4C95">
      <w:pPr>
        <w:jc w:val="center"/>
        <w:rPr>
          <w:rFonts w:ascii="Courier New" w:hAnsi="Courier New" w:cs="Courier New"/>
          <w:i/>
        </w:rPr>
      </w:pPr>
      <w:r w:rsidRPr="00F17279">
        <w:rPr>
          <w:rFonts w:ascii="Courier New" w:hAnsi="Courier New" w:cs="Courier New"/>
        </w:rPr>
        <w:t xml:space="preserve">[ipv6] </w:t>
      </w:r>
      <w:r w:rsidRPr="00F17279">
        <w:rPr>
          <w:rFonts w:ascii="Courier New" w:hAnsi="Courier New" w:cs="Courier New"/>
          <w:b/>
        </w:rPr>
        <w:t>router</w:t>
      </w:r>
      <w:r w:rsidRPr="00F17279">
        <w:rPr>
          <w:rFonts w:ascii="Courier New" w:hAnsi="Courier New" w:cs="Courier New"/>
        </w:rPr>
        <w:t xml:space="preserve"> </w:t>
      </w:r>
      <w:proofErr w:type="spellStart"/>
      <w:r w:rsidRPr="00F17279">
        <w:rPr>
          <w:rFonts w:ascii="Courier New" w:hAnsi="Courier New" w:cs="Courier New"/>
          <w:b/>
        </w:rPr>
        <w:t>ospf</w:t>
      </w:r>
      <w:proofErr w:type="spellEnd"/>
      <w:r w:rsidRPr="00F17279">
        <w:rPr>
          <w:rFonts w:ascii="Courier New" w:hAnsi="Courier New" w:cs="Courier New"/>
        </w:rPr>
        <w:t xml:space="preserve"> </w:t>
      </w:r>
      <w:r w:rsidRPr="00F17279">
        <w:rPr>
          <w:rFonts w:ascii="Courier New" w:hAnsi="Courier New" w:cs="Courier New"/>
          <w:i/>
        </w:rPr>
        <w:t>process-id</w:t>
      </w:r>
    </w:p>
    <w:p w14:paraId="34856C81" w14:textId="7DA05BDD" w:rsidR="00BC4C95" w:rsidRDefault="00BC4C95" w:rsidP="00BC4C95">
      <w:pPr>
        <w:pStyle w:val="Heading3"/>
      </w:pPr>
      <w:bookmarkStart w:id="12" w:name="_Toc493510026"/>
      <w:r>
        <w:t>Syntax Description</w:t>
      </w:r>
      <w:bookmarkEnd w:id="12"/>
    </w:p>
    <w:tbl>
      <w:tblPr>
        <w:tblStyle w:val="ListTable2-Accent1"/>
        <w:tblW w:w="0" w:type="auto"/>
        <w:jc w:val="right"/>
        <w:tblLook w:val="04A0" w:firstRow="1" w:lastRow="0" w:firstColumn="1" w:lastColumn="0" w:noHBand="0" w:noVBand="1"/>
      </w:tblPr>
      <w:tblGrid>
        <w:gridCol w:w="1547"/>
        <w:gridCol w:w="5599"/>
      </w:tblGrid>
      <w:tr w:rsidR="00BC4C95" w14:paraId="26774541" w14:textId="77777777" w:rsidTr="005F4B88">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6DDA0195" w14:textId="42E18F94" w:rsidR="00BC4C95" w:rsidRPr="00F17279" w:rsidRDefault="00BC4C95" w:rsidP="005F4B88">
            <w:pPr>
              <w:rPr>
                <w:rFonts w:ascii="Courier New" w:hAnsi="Courier New" w:cs="Courier New"/>
                <w:b w:val="0"/>
              </w:rPr>
            </w:pPr>
            <w:r w:rsidRPr="00F17279">
              <w:rPr>
                <w:rFonts w:ascii="Courier New" w:hAnsi="Courier New" w:cs="Courier New"/>
                <w:b w:val="0"/>
              </w:rPr>
              <w:t>ipv6</w:t>
            </w:r>
          </w:p>
        </w:tc>
        <w:tc>
          <w:tcPr>
            <w:tcW w:w="5599" w:type="dxa"/>
          </w:tcPr>
          <w:p w14:paraId="5F7BABB6" w14:textId="751F3026" w:rsidR="00BC4C95" w:rsidRPr="002516E4" w:rsidRDefault="005F4B88" w:rsidP="005F4B88">
            <w:pPr>
              <w:cnfStyle w:val="100000000000" w:firstRow="1" w:lastRow="0" w:firstColumn="0" w:lastColumn="0" w:oddVBand="0" w:evenVBand="0" w:oddHBand="0" w:evenHBand="0" w:firstRowFirstColumn="0" w:firstRowLastColumn="0" w:lastRowFirstColumn="0" w:lastRowLastColumn="0"/>
              <w:rPr>
                <w:b w:val="0"/>
              </w:rPr>
            </w:pPr>
            <w:r w:rsidRPr="002516E4">
              <w:rPr>
                <w:b w:val="0"/>
              </w:rPr>
              <w:t>(Optional) Start the OSPF process for IPv6 interfaces</w:t>
            </w:r>
          </w:p>
        </w:tc>
      </w:tr>
      <w:tr w:rsidR="00BC4C95" w14:paraId="34AA2F6B" w14:textId="77777777" w:rsidTr="005F4B88">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47" w:type="dxa"/>
          </w:tcPr>
          <w:p w14:paraId="48A883D0" w14:textId="7C64A5B2" w:rsidR="00BC4C95" w:rsidRPr="00F17279" w:rsidRDefault="005F4B88" w:rsidP="005F4B88">
            <w:pPr>
              <w:rPr>
                <w:rFonts w:ascii="Courier New" w:hAnsi="Courier New" w:cs="Courier New"/>
                <w:b w:val="0"/>
                <w:i/>
              </w:rPr>
            </w:pPr>
            <w:r w:rsidRPr="00F17279">
              <w:rPr>
                <w:rFonts w:ascii="Courier New" w:hAnsi="Courier New" w:cs="Courier New"/>
                <w:b w:val="0"/>
                <w:i/>
              </w:rPr>
              <w:t>p</w:t>
            </w:r>
            <w:r w:rsidR="00BC4C95" w:rsidRPr="00F17279">
              <w:rPr>
                <w:rFonts w:ascii="Courier New" w:hAnsi="Courier New" w:cs="Courier New"/>
                <w:b w:val="0"/>
                <w:i/>
              </w:rPr>
              <w:t>rocess-id</w:t>
            </w:r>
          </w:p>
        </w:tc>
        <w:tc>
          <w:tcPr>
            <w:tcW w:w="5599" w:type="dxa"/>
          </w:tcPr>
          <w:p w14:paraId="03D59B0F" w14:textId="7EE0AA22" w:rsidR="00BC4C95" w:rsidRDefault="005F4B88" w:rsidP="005F4B88">
            <w:pPr>
              <w:cnfStyle w:val="000000100000" w:firstRow="0" w:lastRow="0" w:firstColumn="0" w:lastColumn="0" w:oddVBand="0" w:evenVBand="0" w:oddHBand="1" w:evenHBand="0" w:firstRowFirstColumn="0" w:firstRowLastColumn="0" w:lastRowFirstColumn="0" w:lastRowLastColumn="0"/>
            </w:pPr>
            <w:r>
              <w:t>The unique process ID the OSPF session is assigned to</w:t>
            </w:r>
          </w:p>
        </w:tc>
      </w:tr>
    </w:tbl>
    <w:p w14:paraId="0BF126AC" w14:textId="7786F887" w:rsidR="00BC4C95" w:rsidRDefault="005F4B88" w:rsidP="005F4B88">
      <w:pPr>
        <w:pStyle w:val="Heading3"/>
      </w:pPr>
      <w:bookmarkStart w:id="13" w:name="_Toc493510027"/>
      <w:r>
        <w:t>Usage Guideline</w:t>
      </w:r>
      <w:bookmarkEnd w:id="13"/>
    </w:p>
    <w:p w14:paraId="115BFCE8" w14:textId="012DCC8F" w:rsidR="005F4B88" w:rsidRPr="005F4B88" w:rsidRDefault="002516E4" w:rsidP="005F4B88">
      <w:r>
        <w:t xml:space="preserve">This command starts </w:t>
      </w:r>
      <w:r w:rsidR="006F02FF">
        <w:t>the OSPF process on the device.</w:t>
      </w:r>
      <w:r w:rsidR="005E1638">
        <w:t xml:space="preserve"> Without executing this command, OSPF will not function. The process ID must be greater than 0 and less than 65536.</w:t>
      </w:r>
      <w:r w:rsidR="00EE2B72">
        <w:t xml:space="preserve"> </w:t>
      </w:r>
      <w:r w:rsidR="00B21120">
        <w:t>Inside of this configuration mode you can declare OSPF settings including but not limited to router id, networks, and bandwidth.</w:t>
      </w:r>
    </w:p>
    <w:p w14:paraId="7692037A" w14:textId="39D5C75A" w:rsidR="001C1814" w:rsidRDefault="001C1814" w:rsidP="001C1814">
      <w:pPr>
        <w:pStyle w:val="Heading2"/>
      </w:pPr>
      <w:bookmarkStart w:id="14" w:name="_Toc493510028"/>
      <w:proofErr w:type="gramStart"/>
      <w:r>
        <w:t>router-id</w:t>
      </w:r>
      <w:bookmarkEnd w:id="14"/>
      <w:proofErr w:type="gramEnd"/>
    </w:p>
    <w:p w14:paraId="594D93F9" w14:textId="7E7D4295" w:rsidR="001C1814" w:rsidRDefault="001C1814" w:rsidP="001C1814">
      <w:r>
        <w:t>Sets a router id for an OSPF process.</w:t>
      </w:r>
    </w:p>
    <w:p w14:paraId="26704ABD" w14:textId="03DF173D" w:rsidR="001C1814" w:rsidRPr="00F17279" w:rsidRDefault="001C1814" w:rsidP="001C1814">
      <w:pPr>
        <w:jc w:val="center"/>
        <w:rPr>
          <w:rFonts w:ascii="Courier New" w:hAnsi="Courier New" w:cs="Courier New"/>
          <w:i/>
        </w:rPr>
      </w:pPr>
      <w:proofErr w:type="gramStart"/>
      <w:r w:rsidRPr="00F17279">
        <w:rPr>
          <w:rFonts w:ascii="Courier New" w:hAnsi="Courier New" w:cs="Courier New"/>
          <w:b/>
        </w:rPr>
        <w:t>router-id</w:t>
      </w:r>
      <w:proofErr w:type="gramEnd"/>
      <w:r w:rsidRPr="00F17279">
        <w:rPr>
          <w:rFonts w:ascii="Courier New" w:hAnsi="Courier New" w:cs="Courier New"/>
          <w:b/>
        </w:rPr>
        <w:t xml:space="preserve"> </w:t>
      </w:r>
      <w:proofErr w:type="spellStart"/>
      <w:r w:rsidRPr="00F17279">
        <w:rPr>
          <w:rFonts w:ascii="Courier New" w:hAnsi="Courier New" w:cs="Courier New"/>
          <w:i/>
        </w:rPr>
        <w:t>router-id</w:t>
      </w:r>
      <w:proofErr w:type="spellEnd"/>
    </w:p>
    <w:p w14:paraId="08CDF37C" w14:textId="2C8E52A8" w:rsidR="001C1814" w:rsidRDefault="001C1814" w:rsidP="0000606B">
      <w:pPr>
        <w:pStyle w:val="Heading3"/>
      </w:pPr>
      <w:bookmarkStart w:id="15" w:name="_Toc493510029"/>
      <w:r>
        <w:t>Syntax Description</w:t>
      </w:r>
      <w:bookmarkEnd w:id="15"/>
    </w:p>
    <w:tbl>
      <w:tblPr>
        <w:tblStyle w:val="ListTable2-Accent1"/>
        <w:tblW w:w="0" w:type="auto"/>
        <w:jc w:val="right"/>
        <w:tblLook w:val="04A0" w:firstRow="1" w:lastRow="0" w:firstColumn="1" w:lastColumn="0" w:noHBand="0" w:noVBand="1"/>
      </w:tblPr>
      <w:tblGrid>
        <w:gridCol w:w="1537"/>
        <w:gridCol w:w="3423"/>
      </w:tblGrid>
      <w:tr w:rsidR="001C1814" w14:paraId="4E8CC0D1" w14:textId="77777777" w:rsidTr="00F1727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37" w:type="dxa"/>
          </w:tcPr>
          <w:p w14:paraId="10C14A13" w14:textId="4677858A" w:rsidR="001C1814" w:rsidRPr="00F17279" w:rsidRDefault="001C1814" w:rsidP="001C1814">
            <w:pPr>
              <w:jc w:val="right"/>
              <w:rPr>
                <w:rFonts w:ascii="Courier New" w:hAnsi="Courier New" w:cs="Courier New"/>
                <w:b w:val="0"/>
                <w:i/>
              </w:rPr>
            </w:pPr>
            <w:r w:rsidRPr="00F17279">
              <w:rPr>
                <w:rFonts w:ascii="Courier New" w:hAnsi="Courier New" w:cs="Courier New"/>
                <w:b w:val="0"/>
                <w:i/>
              </w:rPr>
              <w:t>router-id</w:t>
            </w:r>
          </w:p>
        </w:tc>
        <w:tc>
          <w:tcPr>
            <w:tcW w:w="3423" w:type="dxa"/>
          </w:tcPr>
          <w:p w14:paraId="62436529" w14:textId="0A2B93C7" w:rsidR="001C1814" w:rsidRPr="0000606B" w:rsidRDefault="0000606B" w:rsidP="0000606B">
            <w:pPr>
              <w:cnfStyle w:val="100000000000" w:firstRow="1" w:lastRow="0" w:firstColumn="0" w:lastColumn="0" w:oddVBand="0" w:evenVBand="0" w:oddHBand="0" w:evenHBand="0" w:firstRowFirstColumn="0" w:firstRowLastColumn="0" w:lastRowFirstColumn="0" w:lastRowLastColumn="0"/>
              <w:rPr>
                <w:b w:val="0"/>
              </w:rPr>
            </w:pPr>
            <w:r>
              <w:rPr>
                <w:b w:val="0"/>
              </w:rPr>
              <w:t>Router ID for the OSPF process.</w:t>
            </w:r>
          </w:p>
        </w:tc>
      </w:tr>
    </w:tbl>
    <w:p w14:paraId="5A192FC0" w14:textId="699C72C5" w:rsidR="001C1814" w:rsidRDefault="0000606B" w:rsidP="0000606B">
      <w:pPr>
        <w:pStyle w:val="Heading3"/>
      </w:pPr>
      <w:bookmarkStart w:id="16" w:name="_Toc493510030"/>
      <w:r>
        <w:t>Usage Guidelines</w:t>
      </w:r>
      <w:bookmarkEnd w:id="16"/>
    </w:p>
    <w:p w14:paraId="31EBD1A6" w14:textId="49F9E417" w:rsidR="0000606B" w:rsidRDefault="0000606B" w:rsidP="0000606B">
      <w:r>
        <w:t>An OSPF Router ID (RID) is a 32-bit unique identifier for the router in the autonomous system. If an RID is not set, the lowest loopback address becomes the RID. If there is no loopback, the lowest interface IP address is selected.</w:t>
      </w:r>
      <w:r w:rsidR="004F452D">
        <w:t xml:space="preserve"> The RID cannot be 0.0.0.0.</w:t>
      </w:r>
    </w:p>
    <w:p w14:paraId="5F85B63C" w14:textId="77777777" w:rsidR="00537131" w:rsidRDefault="00537131" w:rsidP="0000606B"/>
    <w:p w14:paraId="27ACFE41" w14:textId="77777777" w:rsidR="00537131" w:rsidRDefault="00537131" w:rsidP="0000606B"/>
    <w:p w14:paraId="646510AD" w14:textId="318EB486" w:rsidR="00BC43CD" w:rsidRDefault="00BC43CD" w:rsidP="00BC43CD">
      <w:pPr>
        <w:pStyle w:val="Heading2"/>
      </w:pPr>
      <w:bookmarkStart w:id="17" w:name="_Toc493510031"/>
      <w:proofErr w:type="gramStart"/>
      <w:r>
        <w:lastRenderedPageBreak/>
        <w:t>show</w:t>
      </w:r>
      <w:proofErr w:type="gramEnd"/>
      <w:r>
        <w:t xml:space="preserve"> </w:t>
      </w:r>
      <w:proofErr w:type="spellStart"/>
      <w:r>
        <w:t>ip</w:t>
      </w:r>
      <w:proofErr w:type="spellEnd"/>
      <w:r>
        <w:t>[v6] route</w:t>
      </w:r>
      <w:bookmarkEnd w:id="17"/>
    </w:p>
    <w:p w14:paraId="30ADC25B" w14:textId="1ECF9EE5" w:rsidR="00BC43CD" w:rsidRDefault="00BC43CD" w:rsidP="00BC43CD">
      <w:r>
        <w:t xml:space="preserve">This command outputs the routing table for the router. </w:t>
      </w:r>
    </w:p>
    <w:p w14:paraId="1505E930" w14:textId="57470B0E" w:rsidR="00BC43CD" w:rsidRPr="00F17279" w:rsidRDefault="00BC43CD" w:rsidP="00BC43CD">
      <w:pPr>
        <w:jc w:val="center"/>
        <w:rPr>
          <w:rFonts w:ascii="Courier New" w:hAnsi="Courier New" w:cs="Courier New"/>
        </w:rPr>
      </w:pPr>
      <w:proofErr w:type="gramStart"/>
      <w:r w:rsidRPr="00F17279">
        <w:rPr>
          <w:rFonts w:ascii="Courier New" w:hAnsi="Courier New" w:cs="Courier New"/>
          <w:b/>
        </w:rPr>
        <w:t>show</w:t>
      </w:r>
      <w:proofErr w:type="gramEnd"/>
      <w:r w:rsidRPr="00F17279">
        <w:rPr>
          <w:rFonts w:ascii="Courier New" w:hAnsi="Courier New" w:cs="Courier New"/>
          <w:b/>
        </w:rPr>
        <w:t xml:space="preserve"> </w:t>
      </w:r>
      <w:proofErr w:type="spellStart"/>
      <w:r w:rsidRPr="00F17279">
        <w:rPr>
          <w:rFonts w:ascii="Courier New" w:hAnsi="Courier New" w:cs="Courier New"/>
          <w:b/>
        </w:rPr>
        <w:t>ip</w:t>
      </w:r>
      <w:proofErr w:type="spellEnd"/>
      <w:r w:rsidRPr="00F17279">
        <w:rPr>
          <w:rFonts w:ascii="Courier New" w:hAnsi="Courier New" w:cs="Courier New"/>
        </w:rPr>
        <w:t xml:space="preserve">[v6] </w:t>
      </w:r>
      <w:r w:rsidRPr="00F17279">
        <w:rPr>
          <w:rFonts w:ascii="Courier New" w:hAnsi="Courier New" w:cs="Courier New"/>
          <w:b/>
        </w:rPr>
        <w:t xml:space="preserve">route </w:t>
      </w:r>
      <w:r w:rsidRPr="00F17279">
        <w:rPr>
          <w:rFonts w:ascii="Courier New" w:hAnsi="Courier New" w:cs="Courier New"/>
        </w:rPr>
        <w:t>[</w:t>
      </w:r>
      <w:proofErr w:type="spellStart"/>
      <w:r w:rsidRPr="00F17279">
        <w:rPr>
          <w:rFonts w:ascii="Courier New" w:hAnsi="Courier New" w:cs="Courier New"/>
        </w:rPr>
        <w:t>ospf</w:t>
      </w:r>
      <w:proofErr w:type="spellEnd"/>
      <w:r w:rsidRPr="00F17279">
        <w:rPr>
          <w:rFonts w:ascii="Courier New" w:hAnsi="Courier New" w:cs="Courier New"/>
        </w:rPr>
        <w:t>]</w:t>
      </w:r>
    </w:p>
    <w:p w14:paraId="5B80052E" w14:textId="1A1E89FB" w:rsidR="00BC43CD" w:rsidRDefault="00BC43CD" w:rsidP="00BC43CD">
      <w:pPr>
        <w:pStyle w:val="Heading3"/>
      </w:pPr>
      <w:bookmarkStart w:id="18" w:name="_Toc493510032"/>
      <w:r>
        <w:t>Syntax Description</w:t>
      </w:r>
      <w:bookmarkEnd w:id="18"/>
    </w:p>
    <w:tbl>
      <w:tblPr>
        <w:tblStyle w:val="ListTable2-Accent1"/>
        <w:tblW w:w="0" w:type="auto"/>
        <w:jc w:val="right"/>
        <w:tblLook w:val="04A0" w:firstRow="1" w:lastRow="0" w:firstColumn="1" w:lastColumn="0" w:noHBand="0" w:noVBand="1"/>
      </w:tblPr>
      <w:tblGrid>
        <w:gridCol w:w="821"/>
        <w:gridCol w:w="3771"/>
      </w:tblGrid>
      <w:tr w:rsidR="00BC43CD" w14:paraId="025BB064" w14:textId="77777777" w:rsidTr="00567E0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21" w:type="dxa"/>
          </w:tcPr>
          <w:p w14:paraId="59956534" w14:textId="18CC4F34" w:rsidR="00BC43CD" w:rsidRPr="00F17279" w:rsidRDefault="00BC43CD" w:rsidP="00BC43CD">
            <w:pPr>
              <w:tabs>
                <w:tab w:val="left" w:pos="3045"/>
              </w:tabs>
              <w:rPr>
                <w:rFonts w:ascii="Courier New" w:hAnsi="Courier New" w:cs="Courier New"/>
                <w:b w:val="0"/>
              </w:rPr>
            </w:pPr>
            <w:r w:rsidRPr="00F17279">
              <w:rPr>
                <w:rFonts w:ascii="Courier New" w:hAnsi="Courier New" w:cs="Courier New"/>
                <w:b w:val="0"/>
              </w:rPr>
              <w:t>v6</w:t>
            </w:r>
          </w:p>
        </w:tc>
        <w:tc>
          <w:tcPr>
            <w:tcW w:w="3771" w:type="dxa"/>
          </w:tcPr>
          <w:p w14:paraId="53586D08" w14:textId="07D035B6" w:rsidR="00BC43CD" w:rsidRPr="00BC43CD" w:rsidRDefault="00BC43CD" w:rsidP="00BC43CD">
            <w:pPr>
              <w:cnfStyle w:val="100000000000" w:firstRow="1" w:lastRow="0" w:firstColumn="0" w:lastColumn="0" w:oddVBand="0" w:evenVBand="0" w:oddHBand="0" w:evenHBand="0" w:firstRowFirstColumn="0" w:firstRowLastColumn="0" w:lastRowFirstColumn="0" w:lastRowLastColumn="0"/>
              <w:rPr>
                <w:b w:val="0"/>
              </w:rPr>
            </w:pPr>
            <w:r w:rsidRPr="00BC43CD">
              <w:rPr>
                <w:b w:val="0"/>
              </w:rPr>
              <w:t>Displays the IPV6 routing table</w:t>
            </w:r>
          </w:p>
        </w:tc>
      </w:tr>
      <w:tr w:rsidR="00BC43CD" w14:paraId="60364420" w14:textId="77777777" w:rsidTr="00567E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21" w:type="dxa"/>
          </w:tcPr>
          <w:p w14:paraId="128A8FB3" w14:textId="71073C4E" w:rsidR="00BC43CD" w:rsidRPr="00F17279" w:rsidRDefault="00BC43CD" w:rsidP="00BC43CD">
            <w:pPr>
              <w:tabs>
                <w:tab w:val="center" w:pos="2409"/>
              </w:tabs>
              <w:rPr>
                <w:rFonts w:ascii="Courier New" w:hAnsi="Courier New" w:cs="Courier New"/>
                <w:b w:val="0"/>
              </w:rPr>
            </w:pPr>
            <w:proofErr w:type="spellStart"/>
            <w:r w:rsidRPr="00F17279">
              <w:rPr>
                <w:rFonts w:ascii="Courier New" w:hAnsi="Courier New" w:cs="Courier New"/>
                <w:b w:val="0"/>
              </w:rPr>
              <w:t>ospf</w:t>
            </w:r>
            <w:proofErr w:type="spellEnd"/>
          </w:p>
        </w:tc>
        <w:tc>
          <w:tcPr>
            <w:tcW w:w="3771" w:type="dxa"/>
          </w:tcPr>
          <w:p w14:paraId="68B76F50" w14:textId="59A949BA" w:rsidR="00BC43CD" w:rsidRDefault="00BC43CD" w:rsidP="00BC43CD">
            <w:pPr>
              <w:cnfStyle w:val="000000100000" w:firstRow="0" w:lastRow="0" w:firstColumn="0" w:lastColumn="0" w:oddVBand="0" w:evenVBand="0" w:oddHBand="1" w:evenHBand="0" w:firstRowFirstColumn="0" w:firstRowLastColumn="0" w:lastRowFirstColumn="0" w:lastRowLastColumn="0"/>
            </w:pPr>
            <w:r>
              <w:t>Displays OSPF routing information</w:t>
            </w:r>
          </w:p>
        </w:tc>
      </w:tr>
    </w:tbl>
    <w:p w14:paraId="533B043D" w14:textId="68EC2529" w:rsidR="00BC43CD" w:rsidRDefault="00855E40" w:rsidP="00855E40">
      <w:pPr>
        <w:pStyle w:val="Heading3"/>
      </w:pPr>
      <w:bookmarkStart w:id="19" w:name="_Toc493510033"/>
      <w:r>
        <w:t>Usage Guidelines</w:t>
      </w:r>
      <w:bookmarkEnd w:id="19"/>
    </w:p>
    <w:p w14:paraId="465A750E" w14:textId="2B4AE448" w:rsidR="00855E40" w:rsidRDefault="00855E40" w:rsidP="00855E40">
      <w:r>
        <w:t>Once an OSPF network has converged, this command can be used to display all accessible destinations.</w:t>
      </w:r>
    </w:p>
    <w:p w14:paraId="18F2B5C5" w14:textId="18BA1BAA" w:rsidR="00855E40" w:rsidRDefault="00855E40" w:rsidP="00AB37C5">
      <w:pPr>
        <w:pStyle w:val="Heading2"/>
      </w:pPr>
      <w:bookmarkStart w:id="20" w:name="_Toc493510034"/>
      <w:proofErr w:type="gramStart"/>
      <w:r>
        <w:t>show</w:t>
      </w:r>
      <w:proofErr w:type="gramEnd"/>
      <w:r>
        <w:t xml:space="preserve"> </w:t>
      </w:r>
      <w:proofErr w:type="spellStart"/>
      <w:r>
        <w:t>ip</w:t>
      </w:r>
      <w:proofErr w:type="spellEnd"/>
      <w:r>
        <w:t xml:space="preserve">[v6] </w:t>
      </w:r>
      <w:proofErr w:type="spellStart"/>
      <w:r>
        <w:t>ospf</w:t>
      </w:r>
      <w:proofErr w:type="spellEnd"/>
      <w:r>
        <w:t xml:space="preserve"> </w:t>
      </w:r>
      <w:r w:rsidR="00AB37C5">
        <w:t>neighbor</w:t>
      </w:r>
      <w:bookmarkEnd w:id="20"/>
    </w:p>
    <w:p w14:paraId="36C3FF75" w14:textId="03293F0A" w:rsidR="00AB37C5" w:rsidRDefault="00AB37C5" w:rsidP="00AB37C5">
      <w:r>
        <w:t>Shows the adjacent OSPF devices.</w:t>
      </w:r>
    </w:p>
    <w:p w14:paraId="498FB0BF" w14:textId="1B365494" w:rsidR="00AB37C5" w:rsidRPr="00F17279" w:rsidRDefault="00AB37C5" w:rsidP="00AB37C5">
      <w:pPr>
        <w:jc w:val="center"/>
        <w:rPr>
          <w:rFonts w:ascii="Courier New" w:hAnsi="Courier New" w:cs="Courier New"/>
        </w:rPr>
      </w:pPr>
      <w:proofErr w:type="gramStart"/>
      <w:r w:rsidRPr="00F17279">
        <w:rPr>
          <w:rFonts w:ascii="Courier New" w:hAnsi="Courier New" w:cs="Courier New"/>
          <w:b/>
        </w:rPr>
        <w:t>show</w:t>
      </w:r>
      <w:proofErr w:type="gramEnd"/>
      <w:r w:rsidRPr="00F17279">
        <w:rPr>
          <w:rFonts w:ascii="Courier New" w:hAnsi="Courier New" w:cs="Courier New"/>
          <w:b/>
        </w:rPr>
        <w:t xml:space="preserve"> </w:t>
      </w:r>
      <w:proofErr w:type="spellStart"/>
      <w:r w:rsidRPr="00F17279">
        <w:rPr>
          <w:rFonts w:ascii="Courier New" w:hAnsi="Courier New" w:cs="Courier New"/>
          <w:b/>
        </w:rPr>
        <w:t>ip</w:t>
      </w:r>
      <w:proofErr w:type="spellEnd"/>
      <w:r w:rsidRPr="00F17279">
        <w:rPr>
          <w:rFonts w:ascii="Courier New" w:hAnsi="Courier New" w:cs="Courier New"/>
        </w:rPr>
        <w:t xml:space="preserve">[v6] </w:t>
      </w:r>
      <w:proofErr w:type="spellStart"/>
      <w:r w:rsidRPr="00F17279">
        <w:rPr>
          <w:rFonts w:ascii="Courier New" w:hAnsi="Courier New" w:cs="Courier New"/>
          <w:b/>
        </w:rPr>
        <w:t>ospf</w:t>
      </w:r>
      <w:proofErr w:type="spellEnd"/>
      <w:r w:rsidRPr="00F17279">
        <w:rPr>
          <w:rFonts w:ascii="Courier New" w:hAnsi="Courier New" w:cs="Courier New"/>
          <w:b/>
        </w:rPr>
        <w:t xml:space="preserve"> neighbors</w:t>
      </w:r>
    </w:p>
    <w:p w14:paraId="0E57725B" w14:textId="4BCAD690" w:rsidR="00AB37C5" w:rsidRDefault="00AB37C5" w:rsidP="00AB37C5">
      <w:pPr>
        <w:pStyle w:val="Heading3"/>
      </w:pPr>
      <w:bookmarkStart w:id="21" w:name="_Toc493510035"/>
      <w:r>
        <w:t>Syntax Description</w:t>
      </w:r>
      <w:bookmarkEnd w:id="21"/>
    </w:p>
    <w:tbl>
      <w:tblPr>
        <w:tblStyle w:val="ListTable2-Accent1"/>
        <w:tblW w:w="0" w:type="auto"/>
        <w:jc w:val="right"/>
        <w:tblLook w:val="04A0" w:firstRow="1" w:lastRow="0" w:firstColumn="1" w:lastColumn="0" w:noHBand="0" w:noVBand="1"/>
      </w:tblPr>
      <w:tblGrid>
        <w:gridCol w:w="579"/>
        <w:gridCol w:w="3827"/>
      </w:tblGrid>
      <w:tr w:rsidR="00AB37C5" w14:paraId="5AFD2618" w14:textId="77777777" w:rsidTr="00AB37C5">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79" w:type="dxa"/>
          </w:tcPr>
          <w:p w14:paraId="21032499" w14:textId="3CB1C3A3" w:rsidR="00AB37C5" w:rsidRPr="00F17279" w:rsidRDefault="00AB37C5" w:rsidP="00AB37C5">
            <w:pPr>
              <w:tabs>
                <w:tab w:val="left" w:pos="1440"/>
                <w:tab w:val="left" w:pos="1665"/>
              </w:tabs>
              <w:rPr>
                <w:rFonts w:ascii="Courier New" w:hAnsi="Courier New" w:cs="Courier New"/>
                <w:b w:val="0"/>
              </w:rPr>
            </w:pPr>
            <w:r w:rsidRPr="00F17279">
              <w:rPr>
                <w:rFonts w:ascii="Courier New" w:hAnsi="Courier New" w:cs="Courier New"/>
                <w:b w:val="0"/>
              </w:rPr>
              <w:t>v6</w:t>
            </w:r>
          </w:p>
        </w:tc>
        <w:tc>
          <w:tcPr>
            <w:tcW w:w="3827" w:type="dxa"/>
          </w:tcPr>
          <w:p w14:paraId="109FBC08" w14:textId="76EB77E6" w:rsidR="00AB37C5" w:rsidRPr="00AB37C5" w:rsidRDefault="00AB37C5" w:rsidP="00AB37C5">
            <w:pPr>
              <w:cnfStyle w:val="100000000000" w:firstRow="1" w:lastRow="0" w:firstColumn="0" w:lastColumn="0" w:oddVBand="0" w:evenVBand="0" w:oddHBand="0" w:evenHBand="0" w:firstRowFirstColumn="0" w:firstRowLastColumn="0" w:lastRowFirstColumn="0" w:lastRowLastColumn="0"/>
              <w:rPr>
                <w:b w:val="0"/>
              </w:rPr>
            </w:pPr>
            <w:r w:rsidRPr="00AB37C5">
              <w:rPr>
                <w:b w:val="0"/>
              </w:rPr>
              <w:t>Displays the ipv6 OSPF adjacencies.</w:t>
            </w:r>
          </w:p>
        </w:tc>
      </w:tr>
    </w:tbl>
    <w:p w14:paraId="3F96336B" w14:textId="78F12499" w:rsidR="00AB37C5" w:rsidRPr="00AB37C5" w:rsidRDefault="00AB37C5" w:rsidP="00AB37C5">
      <w:pPr>
        <w:pStyle w:val="Heading3"/>
      </w:pPr>
      <w:bookmarkStart w:id="22" w:name="_Toc493510036"/>
      <w:r>
        <w:t>Usage Guidelines</w:t>
      </w:r>
      <w:bookmarkEnd w:id="22"/>
    </w:p>
    <w:p w14:paraId="0C43676A" w14:textId="5AAAC2EA" w:rsidR="00BE00A8" w:rsidRPr="00BE00A8" w:rsidRDefault="00AB37C5" w:rsidP="00BE00A8">
      <w:r>
        <w:t xml:space="preserve">This command </w:t>
      </w:r>
      <w:r w:rsidR="00877FF7">
        <w:t xml:space="preserve">displays all OSPF enabled </w:t>
      </w:r>
      <w:r w:rsidR="00FD5C47">
        <w:t>routers</w:t>
      </w:r>
      <w:r w:rsidR="00877FF7">
        <w:t xml:space="preserve"> that have created an adjacency with the router</w:t>
      </w:r>
      <w:r w:rsidR="003B1FE7">
        <w:t xml:space="preserve"> that executed this command</w:t>
      </w:r>
      <w:r w:rsidR="00877FF7">
        <w:t>.</w:t>
      </w:r>
    </w:p>
    <w:p w14:paraId="7412294D" w14:textId="04024000" w:rsidR="00C97A94" w:rsidRDefault="00876E64" w:rsidP="005F1E59">
      <w:pPr>
        <w:pStyle w:val="Heading1"/>
      </w:pPr>
      <w:bookmarkStart w:id="23" w:name="_Toc493510037"/>
      <w:r>
        <w:lastRenderedPageBreak/>
        <w:t xml:space="preserve">Lab </w:t>
      </w:r>
      <w:r w:rsidR="00C97A94">
        <w:t>Topology</w:t>
      </w:r>
      <w:bookmarkEnd w:id="23"/>
    </w:p>
    <w:p w14:paraId="22B3BDB0" w14:textId="77777777" w:rsidR="00CE1C8A" w:rsidRDefault="00CE1C8A" w:rsidP="00876E64">
      <w:pPr>
        <w:keepNext/>
        <w:jc w:val="center"/>
        <w:rPr>
          <w:rFonts w:ascii="Consolas" w:hAnsi="Consolas"/>
          <w:noProof/>
          <w:sz w:val="36"/>
        </w:rPr>
      </w:pPr>
    </w:p>
    <w:p w14:paraId="1D081B7D" w14:textId="0F5680E9" w:rsidR="00D853BF" w:rsidRPr="00D853BF" w:rsidRDefault="00DF2169" w:rsidP="00230E16">
      <w:pPr>
        <w:keepNext/>
        <w:jc w:val="center"/>
      </w:pPr>
      <w:r>
        <w:rPr>
          <w:rFonts w:ascii="Consolas" w:hAnsi="Consolas"/>
          <w:noProof/>
          <w:sz w:val="36"/>
        </w:rPr>
        <w:pict w14:anchorId="5A3F0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1" type="#_x0000_t75" style="width:426.75pt;height:255pt">
            <v:imagedata r:id="rId11" o:title="Capture" croptop="4681f" cropbottom="2114f" cropleft="1365f" cropright="293f"/>
          </v:shape>
        </w:pict>
      </w:r>
    </w:p>
    <w:tbl>
      <w:tblPr>
        <w:tblStyle w:val="GridTable3"/>
        <w:tblW w:w="0" w:type="auto"/>
        <w:tblInd w:w="-5" w:type="dxa"/>
        <w:tblLook w:val="04A0" w:firstRow="1" w:lastRow="0" w:firstColumn="1" w:lastColumn="0" w:noHBand="0" w:noVBand="1"/>
      </w:tblPr>
      <w:tblGrid>
        <w:gridCol w:w="2095"/>
        <w:gridCol w:w="1109"/>
        <w:gridCol w:w="1664"/>
        <w:gridCol w:w="1827"/>
        <w:gridCol w:w="2253"/>
        <w:gridCol w:w="803"/>
      </w:tblGrid>
      <w:tr w:rsidR="009D6A25" w:rsidRPr="00335FD6" w14:paraId="0C56969D" w14:textId="77777777" w:rsidTr="006C014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95" w:type="dxa"/>
            <w:noWrap/>
            <w:hideMark/>
          </w:tcPr>
          <w:p w14:paraId="34B9B472" w14:textId="77777777" w:rsidR="009D6A25" w:rsidRPr="00335FD6" w:rsidRDefault="009D6A25">
            <w:r w:rsidRPr="00335FD6">
              <w:t>Device</w:t>
            </w:r>
          </w:p>
        </w:tc>
        <w:tc>
          <w:tcPr>
            <w:tcW w:w="1109" w:type="dxa"/>
            <w:noWrap/>
            <w:hideMark/>
          </w:tcPr>
          <w:p w14:paraId="534C37AE"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Interface</w:t>
            </w:r>
          </w:p>
        </w:tc>
        <w:tc>
          <w:tcPr>
            <w:tcW w:w="1664" w:type="dxa"/>
            <w:noWrap/>
            <w:hideMark/>
          </w:tcPr>
          <w:p w14:paraId="2E00E5E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IPv4 Address</w:t>
            </w:r>
          </w:p>
        </w:tc>
        <w:tc>
          <w:tcPr>
            <w:tcW w:w="1827" w:type="dxa"/>
            <w:noWrap/>
            <w:hideMark/>
          </w:tcPr>
          <w:p w14:paraId="737FB024"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IPv6 Address</w:t>
            </w:r>
          </w:p>
        </w:tc>
        <w:tc>
          <w:tcPr>
            <w:tcW w:w="2253" w:type="dxa"/>
            <w:noWrap/>
            <w:hideMark/>
          </w:tcPr>
          <w:p w14:paraId="04955941"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rsidRPr="00335FD6">
              <w:t>Connects To</w:t>
            </w:r>
          </w:p>
        </w:tc>
        <w:tc>
          <w:tcPr>
            <w:tcW w:w="803" w:type="dxa"/>
          </w:tcPr>
          <w:p w14:paraId="708DD5F9" w14:textId="77777777" w:rsidR="009D6A25" w:rsidRPr="00335FD6" w:rsidRDefault="009D6A25">
            <w:pPr>
              <w:cnfStyle w:val="100000000000" w:firstRow="1" w:lastRow="0" w:firstColumn="0" w:lastColumn="0" w:oddVBand="0" w:evenVBand="0" w:oddHBand="0" w:evenHBand="0" w:firstRowFirstColumn="0" w:firstRowLastColumn="0" w:lastRowFirstColumn="0" w:lastRowLastColumn="0"/>
            </w:pPr>
            <w:r>
              <w:t>Area</w:t>
            </w:r>
          </w:p>
        </w:tc>
      </w:tr>
      <w:tr w:rsidR="009D6A25" w:rsidRPr="00335FD6" w14:paraId="2DB03D14"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0DCC0E6" w14:textId="77777777" w:rsidR="009D6A25" w:rsidRPr="00335FD6" w:rsidRDefault="009D6A25">
            <w:r w:rsidRPr="00335FD6">
              <w:t>Backbone1</w:t>
            </w:r>
          </w:p>
        </w:tc>
        <w:tc>
          <w:tcPr>
            <w:tcW w:w="1109" w:type="dxa"/>
            <w:noWrap/>
            <w:hideMark/>
          </w:tcPr>
          <w:p w14:paraId="5FE13CC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Fa1/0/2</w:t>
            </w:r>
          </w:p>
        </w:tc>
        <w:tc>
          <w:tcPr>
            <w:tcW w:w="1664" w:type="dxa"/>
            <w:noWrap/>
            <w:hideMark/>
          </w:tcPr>
          <w:p w14:paraId="5EE576A2"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10.2.2.1/24</w:t>
            </w:r>
          </w:p>
        </w:tc>
        <w:tc>
          <w:tcPr>
            <w:tcW w:w="1827" w:type="dxa"/>
            <w:noWrap/>
            <w:hideMark/>
          </w:tcPr>
          <w:p w14:paraId="2405049D"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2001:2::1/64</w:t>
            </w:r>
          </w:p>
        </w:tc>
        <w:tc>
          <w:tcPr>
            <w:tcW w:w="2253" w:type="dxa"/>
            <w:noWrap/>
            <w:hideMark/>
          </w:tcPr>
          <w:p w14:paraId="6F8EB3C1" w14:textId="40EF9978" w:rsidR="009D6A25" w:rsidRPr="00335FD6" w:rsidRDefault="00D84D20">
            <w:pPr>
              <w:cnfStyle w:val="000000100000" w:firstRow="0" w:lastRow="0" w:firstColumn="0" w:lastColumn="0" w:oddVBand="0" w:evenVBand="0" w:oddHBand="1" w:evenHBand="0" w:firstRowFirstColumn="0" w:firstRowLastColumn="0" w:lastRowFirstColumn="0" w:lastRowLastColumn="0"/>
            </w:pPr>
            <w:r>
              <w:t>Area2ABR</w:t>
            </w:r>
          </w:p>
        </w:tc>
        <w:tc>
          <w:tcPr>
            <w:tcW w:w="803" w:type="dxa"/>
          </w:tcPr>
          <w:p w14:paraId="5092E035"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39623BEC"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D23EA5A" w14:textId="77777777" w:rsidR="009D6A25" w:rsidRPr="00335FD6" w:rsidRDefault="009D6A25"/>
        </w:tc>
        <w:tc>
          <w:tcPr>
            <w:tcW w:w="1109" w:type="dxa"/>
            <w:noWrap/>
            <w:hideMark/>
          </w:tcPr>
          <w:p w14:paraId="45E2607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Fa1/0/3</w:t>
            </w:r>
          </w:p>
        </w:tc>
        <w:tc>
          <w:tcPr>
            <w:tcW w:w="1664" w:type="dxa"/>
            <w:noWrap/>
            <w:hideMark/>
          </w:tcPr>
          <w:p w14:paraId="189C03BC"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10.3.3.1/24</w:t>
            </w:r>
          </w:p>
        </w:tc>
        <w:tc>
          <w:tcPr>
            <w:tcW w:w="1827" w:type="dxa"/>
            <w:noWrap/>
            <w:hideMark/>
          </w:tcPr>
          <w:p w14:paraId="34480DDA"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2001:3::1/64</w:t>
            </w:r>
          </w:p>
        </w:tc>
        <w:tc>
          <w:tcPr>
            <w:tcW w:w="2253" w:type="dxa"/>
            <w:noWrap/>
            <w:hideMark/>
          </w:tcPr>
          <w:p w14:paraId="4B4833C5" w14:textId="541C359C" w:rsidR="009D6A25" w:rsidRPr="00335FD6" w:rsidRDefault="00D84D20">
            <w:pPr>
              <w:cnfStyle w:val="000000000000" w:firstRow="0" w:lastRow="0" w:firstColumn="0" w:lastColumn="0" w:oddVBand="0" w:evenVBand="0" w:oddHBand="0" w:evenHBand="0" w:firstRowFirstColumn="0" w:firstRowLastColumn="0" w:lastRowFirstColumn="0" w:lastRowLastColumn="0"/>
            </w:pPr>
            <w:r>
              <w:t>Area3ABR</w:t>
            </w:r>
          </w:p>
        </w:tc>
        <w:tc>
          <w:tcPr>
            <w:tcW w:w="803" w:type="dxa"/>
          </w:tcPr>
          <w:p w14:paraId="2BF6E2A9"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9D6A25" w:rsidRPr="00335FD6" w14:paraId="56BC89F0"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8A18E00" w14:textId="77777777" w:rsidR="009D6A25" w:rsidRPr="00335FD6" w:rsidRDefault="009D6A25"/>
        </w:tc>
        <w:tc>
          <w:tcPr>
            <w:tcW w:w="1109" w:type="dxa"/>
            <w:noWrap/>
            <w:hideMark/>
          </w:tcPr>
          <w:p w14:paraId="38D1517E"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Fa1/0/4</w:t>
            </w:r>
          </w:p>
        </w:tc>
        <w:tc>
          <w:tcPr>
            <w:tcW w:w="1664" w:type="dxa"/>
            <w:noWrap/>
            <w:hideMark/>
          </w:tcPr>
          <w:p w14:paraId="5130312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10.4.4.1/24</w:t>
            </w:r>
          </w:p>
        </w:tc>
        <w:tc>
          <w:tcPr>
            <w:tcW w:w="1827" w:type="dxa"/>
            <w:noWrap/>
            <w:hideMark/>
          </w:tcPr>
          <w:p w14:paraId="40DA91F7"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rsidRPr="00335FD6">
              <w:t>2001:4::1/64</w:t>
            </w:r>
          </w:p>
        </w:tc>
        <w:tc>
          <w:tcPr>
            <w:tcW w:w="2253" w:type="dxa"/>
            <w:noWrap/>
            <w:hideMark/>
          </w:tcPr>
          <w:p w14:paraId="1C1E80AE" w14:textId="14752FEF" w:rsidR="009D6A25" w:rsidRPr="00335FD6" w:rsidRDefault="00D84D20">
            <w:pPr>
              <w:cnfStyle w:val="000000100000" w:firstRow="0" w:lastRow="0" w:firstColumn="0" w:lastColumn="0" w:oddVBand="0" w:evenVBand="0" w:oddHBand="1" w:evenHBand="0" w:firstRowFirstColumn="0" w:firstRowLastColumn="0" w:lastRowFirstColumn="0" w:lastRowLastColumn="0"/>
            </w:pPr>
            <w:r>
              <w:t>Area4ABR</w:t>
            </w:r>
          </w:p>
        </w:tc>
        <w:tc>
          <w:tcPr>
            <w:tcW w:w="803" w:type="dxa"/>
          </w:tcPr>
          <w:p w14:paraId="593B65C8" w14:textId="77777777" w:rsidR="009D6A25" w:rsidRPr="00335FD6" w:rsidRDefault="009D6A25">
            <w:pPr>
              <w:cnfStyle w:val="000000100000" w:firstRow="0" w:lastRow="0" w:firstColumn="0" w:lastColumn="0" w:oddVBand="0" w:evenVBand="0" w:oddHBand="1" w:evenHBand="0" w:firstRowFirstColumn="0" w:firstRowLastColumn="0" w:lastRowFirstColumn="0" w:lastRowLastColumn="0"/>
            </w:pPr>
            <w:r>
              <w:t>0</w:t>
            </w:r>
          </w:p>
        </w:tc>
      </w:tr>
      <w:tr w:rsidR="009D6A25" w:rsidRPr="00335FD6" w14:paraId="71BF3F35"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A04A5B0" w14:textId="77777777" w:rsidR="009D6A25" w:rsidRPr="00335FD6" w:rsidRDefault="009D6A25"/>
        </w:tc>
        <w:tc>
          <w:tcPr>
            <w:tcW w:w="1109" w:type="dxa"/>
            <w:noWrap/>
            <w:hideMark/>
          </w:tcPr>
          <w:p w14:paraId="3F552130"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Fa1/0/5</w:t>
            </w:r>
          </w:p>
        </w:tc>
        <w:tc>
          <w:tcPr>
            <w:tcW w:w="1664" w:type="dxa"/>
            <w:noWrap/>
            <w:hideMark/>
          </w:tcPr>
          <w:p w14:paraId="3FE6F685"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10.5.5.1/24</w:t>
            </w:r>
          </w:p>
        </w:tc>
        <w:tc>
          <w:tcPr>
            <w:tcW w:w="1827" w:type="dxa"/>
            <w:noWrap/>
            <w:hideMark/>
          </w:tcPr>
          <w:p w14:paraId="1A8C1C1E"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rsidRPr="00335FD6">
              <w:t>2001:5::1/64</w:t>
            </w:r>
          </w:p>
        </w:tc>
        <w:tc>
          <w:tcPr>
            <w:tcW w:w="2253" w:type="dxa"/>
            <w:noWrap/>
            <w:hideMark/>
          </w:tcPr>
          <w:p w14:paraId="0C1F6F89" w14:textId="290D0BE7" w:rsidR="009D6A25" w:rsidRPr="00335FD6" w:rsidRDefault="00D84D20">
            <w:pPr>
              <w:cnfStyle w:val="000000000000" w:firstRow="0" w:lastRow="0" w:firstColumn="0" w:lastColumn="0" w:oddVBand="0" w:evenVBand="0" w:oddHBand="0" w:evenHBand="0" w:firstRowFirstColumn="0" w:firstRowLastColumn="0" w:lastRowFirstColumn="0" w:lastRowLastColumn="0"/>
            </w:pPr>
            <w:r>
              <w:t>Area5ABR</w:t>
            </w:r>
          </w:p>
        </w:tc>
        <w:tc>
          <w:tcPr>
            <w:tcW w:w="803" w:type="dxa"/>
          </w:tcPr>
          <w:p w14:paraId="2D069CEF" w14:textId="77777777" w:rsidR="009D6A25" w:rsidRPr="00335FD6" w:rsidRDefault="009D6A25">
            <w:pPr>
              <w:cnfStyle w:val="000000000000" w:firstRow="0" w:lastRow="0" w:firstColumn="0" w:lastColumn="0" w:oddVBand="0" w:evenVBand="0" w:oddHBand="0" w:evenHBand="0" w:firstRowFirstColumn="0" w:firstRowLastColumn="0" w:lastRowFirstColumn="0" w:lastRowLastColumn="0"/>
            </w:pPr>
            <w:r>
              <w:t>0</w:t>
            </w:r>
          </w:p>
        </w:tc>
      </w:tr>
      <w:tr w:rsidR="006C0144" w:rsidRPr="00335FD6" w14:paraId="4B9C9553"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0E8D1E8" w14:textId="1A80DE6D" w:rsidR="006C0144" w:rsidRPr="00335FD6" w:rsidRDefault="006C0144">
            <w:r>
              <w:t>Area2ABR</w:t>
            </w:r>
          </w:p>
        </w:tc>
        <w:tc>
          <w:tcPr>
            <w:tcW w:w="1109" w:type="dxa"/>
            <w:noWrap/>
            <w:hideMark/>
          </w:tcPr>
          <w:p w14:paraId="0EC9A2A7" w14:textId="089FDE53" w:rsidR="006C0144" w:rsidRPr="00335FD6" w:rsidRDefault="004076B3">
            <w:pPr>
              <w:cnfStyle w:val="000000100000" w:firstRow="0" w:lastRow="0" w:firstColumn="0" w:lastColumn="0" w:oddVBand="0" w:evenVBand="0" w:oddHBand="1" w:evenHBand="0" w:firstRowFirstColumn="0" w:firstRowLastColumn="0" w:lastRowFirstColumn="0" w:lastRowLastColumn="0"/>
            </w:pPr>
            <w:r>
              <w:t>G0/0</w:t>
            </w:r>
          </w:p>
        </w:tc>
        <w:tc>
          <w:tcPr>
            <w:tcW w:w="1664" w:type="dxa"/>
            <w:noWrap/>
            <w:hideMark/>
          </w:tcPr>
          <w:p w14:paraId="68718D53"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10.2.2.2/24</w:t>
            </w:r>
          </w:p>
        </w:tc>
        <w:tc>
          <w:tcPr>
            <w:tcW w:w="1827" w:type="dxa"/>
            <w:noWrap/>
            <w:hideMark/>
          </w:tcPr>
          <w:p w14:paraId="67478CE1"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2001:2::2/64</w:t>
            </w:r>
          </w:p>
        </w:tc>
        <w:tc>
          <w:tcPr>
            <w:tcW w:w="2253" w:type="dxa"/>
            <w:noWrap/>
            <w:hideMark/>
          </w:tcPr>
          <w:p w14:paraId="3EF48AE0"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468085DF"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0</w:t>
            </w:r>
          </w:p>
        </w:tc>
      </w:tr>
      <w:tr w:rsidR="006C0144" w:rsidRPr="00335FD6" w14:paraId="299903D4"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1197EC6" w14:textId="77777777" w:rsidR="006C0144" w:rsidRPr="00335FD6" w:rsidRDefault="006C0144"/>
        </w:tc>
        <w:tc>
          <w:tcPr>
            <w:tcW w:w="1109" w:type="dxa"/>
            <w:noWrap/>
            <w:hideMark/>
          </w:tcPr>
          <w:p w14:paraId="5A2141CD" w14:textId="00D70077" w:rsidR="006C0144" w:rsidRPr="00335FD6" w:rsidRDefault="004076B3">
            <w:pPr>
              <w:cnfStyle w:val="000000000000" w:firstRow="0" w:lastRow="0" w:firstColumn="0" w:lastColumn="0" w:oddVBand="0" w:evenVBand="0" w:oddHBand="0" w:evenHBand="0" w:firstRowFirstColumn="0" w:firstRowLastColumn="0" w:lastRowFirstColumn="0" w:lastRowLastColumn="0"/>
            </w:pPr>
            <w:r>
              <w:t>G0/1</w:t>
            </w:r>
          </w:p>
        </w:tc>
        <w:tc>
          <w:tcPr>
            <w:tcW w:w="1664" w:type="dxa"/>
            <w:noWrap/>
            <w:hideMark/>
          </w:tcPr>
          <w:p w14:paraId="48E64770"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172.16.2.1/24</w:t>
            </w:r>
          </w:p>
        </w:tc>
        <w:tc>
          <w:tcPr>
            <w:tcW w:w="1827" w:type="dxa"/>
            <w:noWrap/>
            <w:hideMark/>
          </w:tcPr>
          <w:p w14:paraId="454F7817"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2001:2:2::1/64</w:t>
            </w:r>
          </w:p>
        </w:tc>
        <w:tc>
          <w:tcPr>
            <w:tcW w:w="2253" w:type="dxa"/>
            <w:noWrap/>
            <w:hideMark/>
          </w:tcPr>
          <w:p w14:paraId="14BEF37C" w14:textId="30B7C8BD" w:rsidR="006C0144" w:rsidRPr="00335FD6" w:rsidRDefault="00653EEE">
            <w:pPr>
              <w:cnfStyle w:val="000000000000" w:firstRow="0" w:lastRow="0" w:firstColumn="0" w:lastColumn="0" w:oddVBand="0" w:evenVBand="0" w:oddHBand="0" w:evenHBand="0" w:firstRowFirstColumn="0" w:firstRowLastColumn="0" w:lastRowFirstColumn="0" w:lastRowLastColumn="0"/>
            </w:pPr>
            <w:r>
              <w:t>Area2Router</w:t>
            </w:r>
          </w:p>
        </w:tc>
        <w:tc>
          <w:tcPr>
            <w:tcW w:w="803" w:type="dxa"/>
          </w:tcPr>
          <w:p w14:paraId="7C8F8973"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2</w:t>
            </w:r>
          </w:p>
        </w:tc>
      </w:tr>
      <w:tr w:rsidR="006C0144" w:rsidRPr="00335FD6" w14:paraId="4DFF726E"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E34AA03" w14:textId="5ACF4903" w:rsidR="006C0144" w:rsidRPr="00335FD6" w:rsidRDefault="006C0144">
            <w:r>
              <w:t>Area2Router</w:t>
            </w:r>
          </w:p>
        </w:tc>
        <w:tc>
          <w:tcPr>
            <w:tcW w:w="1109" w:type="dxa"/>
            <w:noWrap/>
            <w:hideMark/>
          </w:tcPr>
          <w:p w14:paraId="756B38A9" w14:textId="62860AAF" w:rsidR="006C0144" w:rsidRPr="00335FD6" w:rsidRDefault="004076B3">
            <w:pPr>
              <w:cnfStyle w:val="000000100000" w:firstRow="0" w:lastRow="0" w:firstColumn="0" w:lastColumn="0" w:oddVBand="0" w:evenVBand="0" w:oddHBand="1" w:evenHBand="0" w:firstRowFirstColumn="0" w:firstRowLastColumn="0" w:lastRowFirstColumn="0" w:lastRowLastColumn="0"/>
            </w:pPr>
            <w:r>
              <w:t>G0/0</w:t>
            </w:r>
          </w:p>
        </w:tc>
        <w:tc>
          <w:tcPr>
            <w:tcW w:w="1664" w:type="dxa"/>
            <w:noWrap/>
            <w:hideMark/>
          </w:tcPr>
          <w:p w14:paraId="2D69AA1A"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172.16.2.2/24</w:t>
            </w:r>
          </w:p>
        </w:tc>
        <w:tc>
          <w:tcPr>
            <w:tcW w:w="1827" w:type="dxa"/>
            <w:noWrap/>
            <w:hideMark/>
          </w:tcPr>
          <w:p w14:paraId="49AF60EA"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2001:2:2::2/64</w:t>
            </w:r>
          </w:p>
        </w:tc>
        <w:tc>
          <w:tcPr>
            <w:tcW w:w="2253" w:type="dxa"/>
            <w:noWrap/>
            <w:hideMark/>
          </w:tcPr>
          <w:p w14:paraId="6825D70F" w14:textId="49505FF8" w:rsidR="006C0144" w:rsidRPr="00335FD6" w:rsidRDefault="00545C78">
            <w:pPr>
              <w:cnfStyle w:val="000000100000" w:firstRow="0" w:lastRow="0" w:firstColumn="0" w:lastColumn="0" w:oddVBand="0" w:evenVBand="0" w:oddHBand="1" w:evenHBand="0" w:firstRowFirstColumn="0" w:firstRowLastColumn="0" w:lastRowFirstColumn="0" w:lastRowLastColumn="0"/>
            </w:pPr>
            <w:r>
              <w:t>Area2</w:t>
            </w:r>
            <w:r w:rsidR="00653EEE">
              <w:t>ABR</w:t>
            </w:r>
          </w:p>
        </w:tc>
        <w:tc>
          <w:tcPr>
            <w:tcW w:w="803" w:type="dxa"/>
          </w:tcPr>
          <w:p w14:paraId="0EB8436D"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2</w:t>
            </w:r>
          </w:p>
        </w:tc>
      </w:tr>
      <w:tr w:rsidR="006C0144" w:rsidRPr="00335FD6" w14:paraId="79096A1F"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BD5CAE3" w14:textId="77777777" w:rsidR="006C0144" w:rsidRPr="00335FD6" w:rsidRDefault="006C0144"/>
        </w:tc>
        <w:tc>
          <w:tcPr>
            <w:tcW w:w="1109" w:type="dxa"/>
            <w:noWrap/>
            <w:hideMark/>
          </w:tcPr>
          <w:p w14:paraId="33D55A01" w14:textId="65A3293C" w:rsidR="006C0144" w:rsidRPr="00335FD6" w:rsidRDefault="004076B3">
            <w:pPr>
              <w:cnfStyle w:val="000000000000" w:firstRow="0" w:lastRow="0" w:firstColumn="0" w:lastColumn="0" w:oddVBand="0" w:evenVBand="0" w:oddHBand="0" w:evenHBand="0" w:firstRowFirstColumn="0" w:firstRowLastColumn="0" w:lastRowFirstColumn="0" w:lastRowLastColumn="0"/>
            </w:pPr>
            <w:r>
              <w:t>Lo0</w:t>
            </w:r>
          </w:p>
        </w:tc>
        <w:tc>
          <w:tcPr>
            <w:tcW w:w="1664" w:type="dxa"/>
            <w:noWrap/>
            <w:hideMark/>
          </w:tcPr>
          <w:p w14:paraId="1AEAB5A7"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192.168.2.1/32</w:t>
            </w:r>
          </w:p>
        </w:tc>
        <w:tc>
          <w:tcPr>
            <w:tcW w:w="1827" w:type="dxa"/>
            <w:noWrap/>
            <w:hideMark/>
          </w:tcPr>
          <w:p w14:paraId="3947809D"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2001:2:2:2::1/128</w:t>
            </w:r>
          </w:p>
        </w:tc>
        <w:tc>
          <w:tcPr>
            <w:tcW w:w="2253" w:type="dxa"/>
            <w:noWrap/>
            <w:hideMark/>
          </w:tcPr>
          <w:p w14:paraId="071DE2AD"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208DBFF2"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2</w:t>
            </w:r>
          </w:p>
        </w:tc>
      </w:tr>
      <w:tr w:rsidR="006C0144" w:rsidRPr="00335FD6" w14:paraId="7A163BE8"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93924D7" w14:textId="346B4F36" w:rsidR="006C0144" w:rsidRPr="00335FD6" w:rsidRDefault="006C0144">
            <w:r>
              <w:t>Area3ABR</w:t>
            </w:r>
          </w:p>
        </w:tc>
        <w:tc>
          <w:tcPr>
            <w:tcW w:w="1109" w:type="dxa"/>
            <w:noWrap/>
            <w:hideMark/>
          </w:tcPr>
          <w:p w14:paraId="2047366E" w14:textId="067444C5" w:rsidR="006C0144" w:rsidRPr="00335FD6" w:rsidRDefault="00EB7873">
            <w:pPr>
              <w:cnfStyle w:val="000000100000" w:firstRow="0" w:lastRow="0" w:firstColumn="0" w:lastColumn="0" w:oddVBand="0" w:evenVBand="0" w:oddHBand="1" w:evenHBand="0" w:firstRowFirstColumn="0" w:firstRowLastColumn="0" w:lastRowFirstColumn="0" w:lastRowLastColumn="0"/>
            </w:pPr>
            <w:r>
              <w:t>G0/0</w:t>
            </w:r>
          </w:p>
        </w:tc>
        <w:tc>
          <w:tcPr>
            <w:tcW w:w="1664" w:type="dxa"/>
            <w:noWrap/>
            <w:hideMark/>
          </w:tcPr>
          <w:p w14:paraId="66FFEA35"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10.3.3.2/24</w:t>
            </w:r>
          </w:p>
        </w:tc>
        <w:tc>
          <w:tcPr>
            <w:tcW w:w="1827" w:type="dxa"/>
            <w:noWrap/>
            <w:hideMark/>
          </w:tcPr>
          <w:p w14:paraId="02C8E1B4"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2001:3::2/64</w:t>
            </w:r>
          </w:p>
        </w:tc>
        <w:tc>
          <w:tcPr>
            <w:tcW w:w="2253" w:type="dxa"/>
            <w:noWrap/>
            <w:hideMark/>
          </w:tcPr>
          <w:p w14:paraId="6F875FD3"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37740CA7"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0</w:t>
            </w:r>
          </w:p>
        </w:tc>
      </w:tr>
      <w:tr w:rsidR="006C0144" w:rsidRPr="00335FD6" w14:paraId="7404CA63"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420519EF" w14:textId="77777777" w:rsidR="006C0144" w:rsidRPr="00335FD6" w:rsidRDefault="006C0144"/>
        </w:tc>
        <w:tc>
          <w:tcPr>
            <w:tcW w:w="1109" w:type="dxa"/>
            <w:noWrap/>
            <w:hideMark/>
          </w:tcPr>
          <w:p w14:paraId="58C0B9F8" w14:textId="5EF44C36" w:rsidR="006C0144" w:rsidRPr="00335FD6" w:rsidRDefault="00EB7873">
            <w:pPr>
              <w:cnfStyle w:val="000000000000" w:firstRow="0" w:lastRow="0" w:firstColumn="0" w:lastColumn="0" w:oddVBand="0" w:evenVBand="0" w:oddHBand="0" w:evenHBand="0" w:firstRowFirstColumn="0" w:firstRowLastColumn="0" w:lastRowFirstColumn="0" w:lastRowLastColumn="0"/>
            </w:pPr>
            <w:r>
              <w:t>G0/1</w:t>
            </w:r>
          </w:p>
        </w:tc>
        <w:tc>
          <w:tcPr>
            <w:tcW w:w="1664" w:type="dxa"/>
            <w:noWrap/>
            <w:hideMark/>
          </w:tcPr>
          <w:p w14:paraId="74AB3841"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172.16.3.1/24</w:t>
            </w:r>
          </w:p>
        </w:tc>
        <w:tc>
          <w:tcPr>
            <w:tcW w:w="1827" w:type="dxa"/>
            <w:noWrap/>
            <w:hideMark/>
          </w:tcPr>
          <w:p w14:paraId="679A1BA8"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2001:3:3::1/64</w:t>
            </w:r>
          </w:p>
        </w:tc>
        <w:tc>
          <w:tcPr>
            <w:tcW w:w="2253" w:type="dxa"/>
            <w:noWrap/>
            <w:hideMark/>
          </w:tcPr>
          <w:p w14:paraId="1E23FA96" w14:textId="78D032B4" w:rsidR="006C0144" w:rsidRPr="00335FD6" w:rsidRDefault="00CF171D">
            <w:pPr>
              <w:cnfStyle w:val="000000000000" w:firstRow="0" w:lastRow="0" w:firstColumn="0" w:lastColumn="0" w:oddVBand="0" w:evenVBand="0" w:oddHBand="0" w:evenHBand="0" w:firstRowFirstColumn="0" w:firstRowLastColumn="0" w:lastRowFirstColumn="0" w:lastRowLastColumn="0"/>
            </w:pPr>
            <w:r>
              <w:t>Area3R</w:t>
            </w:r>
            <w:r w:rsidR="00481FCC">
              <w:t>outer</w:t>
            </w:r>
          </w:p>
        </w:tc>
        <w:tc>
          <w:tcPr>
            <w:tcW w:w="803" w:type="dxa"/>
          </w:tcPr>
          <w:p w14:paraId="65511E50"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3</w:t>
            </w:r>
          </w:p>
        </w:tc>
      </w:tr>
      <w:tr w:rsidR="006C0144" w:rsidRPr="00335FD6" w14:paraId="2594C891"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76D5244F" w14:textId="26DEE9A9" w:rsidR="006C0144" w:rsidRPr="00335FD6" w:rsidRDefault="006C0144">
            <w:r>
              <w:t>Area3Router</w:t>
            </w:r>
          </w:p>
        </w:tc>
        <w:tc>
          <w:tcPr>
            <w:tcW w:w="1109" w:type="dxa"/>
            <w:noWrap/>
            <w:hideMark/>
          </w:tcPr>
          <w:p w14:paraId="69DEDDB6" w14:textId="3EAE79C9" w:rsidR="006C0144" w:rsidRPr="00335FD6" w:rsidRDefault="00443CF4">
            <w:pPr>
              <w:cnfStyle w:val="000000100000" w:firstRow="0" w:lastRow="0" w:firstColumn="0" w:lastColumn="0" w:oddVBand="0" w:evenVBand="0" w:oddHBand="1" w:evenHBand="0" w:firstRowFirstColumn="0" w:firstRowLastColumn="0" w:lastRowFirstColumn="0" w:lastRowLastColumn="0"/>
            </w:pPr>
            <w:r>
              <w:t>G0/0</w:t>
            </w:r>
          </w:p>
        </w:tc>
        <w:tc>
          <w:tcPr>
            <w:tcW w:w="1664" w:type="dxa"/>
            <w:noWrap/>
            <w:hideMark/>
          </w:tcPr>
          <w:p w14:paraId="25EC886E"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172.16.3.2/24</w:t>
            </w:r>
          </w:p>
        </w:tc>
        <w:tc>
          <w:tcPr>
            <w:tcW w:w="1827" w:type="dxa"/>
            <w:noWrap/>
            <w:hideMark/>
          </w:tcPr>
          <w:p w14:paraId="7E3A9A5B"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2001:3:3::2/64</w:t>
            </w:r>
          </w:p>
        </w:tc>
        <w:tc>
          <w:tcPr>
            <w:tcW w:w="2253" w:type="dxa"/>
            <w:noWrap/>
            <w:hideMark/>
          </w:tcPr>
          <w:p w14:paraId="29409051" w14:textId="7BFFB83D" w:rsidR="006C0144" w:rsidRPr="00335FD6" w:rsidRDefault="001108CE">
            <w:pPr>
              <w:cnfStyle w:val="000000100000" w:firstRow="0" w:lastRow="0" w:firstColumn="0" w:lastColumn="0" w:oddVBand="0" w:evenVBand="0" w:oddHBand="1" w:evenHBand="0" w:firstRowFirstColumn="0" w:firstRowLastColumn="0" w:lastRowFirstColumn="0" w:lastRowLastColumn="0"/>
            </w:pPr>
            <w:r>
              <w:t>Area3ABR</w:t>
            </w:r>
          </w:p>
        </w:tc>
        <w:tc>
          <w:tcPr>
            <w:tcW w:w="803" w:type="dxa"/>
          </w:tcPr>
          <w:p w14:paraId="2CED45A0"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3</w:t>
            </w:r>
          </w:p>
        </w:tc>
      </w:tr>
      <w:tr w:rsidR="006C0144" w:rsidRPr="00335FD6" w14:paraId="4C1A2CD0"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7DF3A6A" w14:textId="77777777" w:rsidR="006C0144" w:rsidRPr="00335FD6" w:rsidRDefault="006C0144"/>
        </w:tc>
        <w:tc>
          <w:tcPr>
            <w:tcW w:w="1109" w:type="dxa"/>
            <w:noWrap/>
            <w:hideMark/>
          </w:tcPr>
          <w:p w14:paraId="29D0E93F" w14:textId="26E64E5D" w:rsidR="006C0144" w:rsidRPr="00335FD6" w:rsidRDefault="00443CF4">
            <w:pPr>
              <w:cnfStyle w:val="000000000000" w:firstRow="0" w:lastRow="0" w:firstColumn="0" w:lastColumn="0" w:oddVBand="0" w:evenVBand="0" w:oddHBand="0" w:evenHBand="0" w:firstRowFirstColumn="0" w:firstRowLastColumn="0" w:lastRowFirstColumn="0" w:lastRowLastColumn="0"/>
            </w:pPr>
            <w:r>
              <w:t>Lo0</w:t>
            </w:r>
          </w:p>
        </w:tc>
        <w:tc>
          <w:tcPr>
            <w:tcW w:w="1664" w:type="dxa"/>
            <w:noWrap/>
            <w:hideMark/>
          </w:tcPr>
          <w:p w14:paraId="4E90EF93"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192.168.3.1/32</w:t>
            </w:r>
          </w:p>
        </w:tc>
        <w:tc>
          <w:tcPr>
            <w:tcW w:w="1827" w:type="dxa"/>
            <w:noWrap/>
            <w:hideMark/>
          </w:tcPr>
          <w:p w14:paraId="2943C481" w14:textId="17575E15" w:rsidR="006C0144" w:rsidRPr="00335FD6" w:rsidRDefault="006C0144" w:rsidP="00CB4771">
            <w:pPr>
              <w:cnfStyle w:val="000000000000" w:firstRow="0" w:lastRow="0" w:firstColumn="0" w:lastColumn="0" w:oddVBand="0" w:evenVBand="0" w:oddHBand="0" w:evenHBand="0" w:firstRowFirstColumn="0" w:firstRowLastColumn="0" w:lastRowFirstColumn="0" w:lastRowLastColumn="0"/>
            </w:pPr>
            <w:r w:rsidRPr="00335FD6">
              <w:t>2001:33::1/128</w:t>
            </w:r>
          </w:p>
        </w:tc>
        <w:tc>
          <w:tcPr>
            <w:tcW w:w="2253" w:type="dxa"/>
            <w:noWrap/>
            <w:hideMark/>
          </w:tcPr>
          <w:p w14:paraId="27D64422"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620099D3"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3</w:t>
            </w:r>
          </w:p>
        </w:tc>
      </w:tr>
      <w:tr w:rsidR="006C0144" w:rsidRPr="00335FD6" w14:paraId="1ED5849A"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335F664" w14:textId="0FFFA13B" w:rsidR="006C0144" w:rsidRPr="00335FD6" w:rsidRDefault="006C0144">
            <w:r>
              <w:t>Area4ABR</w:t>
            </w:r>
          </w:p>
        </w:tc>
        <w:tc>
          <w:tcPr>
            <w:tcW w:w="1109" w:type="dxa"/>
            <w:noWrap/>
            <w:hideMark/>
          </w:tcPr>
          <w:p w14:paraId="683A1119" w14:textId="577A0733"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G0/1</w:t>
            </w:r>
          </w:p>
        </w:tc>
        <w:tc>
          <w:tcPr>
            <w:tcW w:w="1664" w:type="dxa"/>
            <w:noWrap/>
            <w:hideMark/>
          </w:tcPr>
          <w:p w14:paraId="16AEE3D2"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10.4.4.2/24</w:t>
            </w:r>
          </w:p>
        </w:tc>
        <w:tc>
          <w:tcPr>
            <w:tcW w:w="1827" w:type="dxa"/>
            <w:noWrap/>
            <w:hideMark/>
          </w:tcPr>
          <w:p w14:paraId="4E66ACCE"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2001:4::2/64</w:t>
            </w:r>
          </w:p>
        </w:tc>
        <w:tc>
          <w:tcPr>
            <w:tcW w:w="2253" w:type="dxa"/>
            <w:noWrap/>
            <w:hideMark/>
          </w:tcPr>
          <w:p w14:paraId="5400398B"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27AC7A1D"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0</w:t>
            </w:r>
          </w:p>
        </w:tc>
      </w:tr>
      <w:tr w:rsidR="006C0144" w:rsidRPr="00335FD6" w14:paraId="2FB8D6FC"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004CC82A" w14:textId="77777777" w:rsidR="006C0144" w:rsidRPr="00335FD6" w:rsidRDefault="006C0144"/>
        </w:tc>
        <w:tc>
          <w:tcPr>
            <w:tcW w:w="1109" w:type="dxa"/>
            <w:noWrap/>
            <w:hideMark/>
          </w:tcPr>
          <w:p w14:paraId="1CA799EC" w14:textId="7E7CC750"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G0/0</w:t>
            </w:r>
          </w:p>
        </w:tc>
        <w:tc>
          <w:tcPr>
            <w:tcW w:w="1664" w:type="dxa"/>
            <w:noWrap/>
            <w:hideMark/>
          </w:tcPr>
          <w:p w14:paraId="64C8C215"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172.16.4.1/24</w:t>
            </w:r>
          </w:p>
        </w:tc>
        <w:tc>
          <w:tcPr>
            <w:tcW w:w="1827" w:type="dxa"/>
            <w:noWrap/>
            <w:hideMark/>
          </w:tcPr>
          <w:p w14:paraId="04CA9592"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2001:4:4::1/64</w:t>
            </w:r>
          </w:p>
        </w:tc>
        <w:tc>
          <w:tcPr>
            <w:tcW w:w="2253" w:type="dxa"/>
            <w:noWrap/>
            <w:hideMark/>
          </w:tcPr>
          <w:p w14:paraId="6AD8B1C4" w14:textId="48C8F2C9" w:rsidR="006C0144" w:rsidRPr="00335FD6" w:rsidRDefault="008E1A5B">
            <w:pPr>
              <w:cnfStyle w:val="000000000000" w:firstRow="0" w:lastRow="0" w:firstColumn="0" w:lastColumn="0" w:oddVBand="0" w:evenVBand="0" w:oddHBand="0" w:evenHBand="0" w:firstRowFirstColumn="0" w:firstRowLastColumn="0" w:lastRowFirstColumn="0" w:lastRowLastColumn="0"/>
            </w:pPr>
            <w:r>
              <w:t>Area4Router</w:t>
            </w:r>
          </w:p>
        </w:tc>
        <w:tc>
          <w:tcPr>
            <w:tcW w:w="803" w:type="dxa"/>
          </w:tcPr>
          <w:p w14:paraId="1628A118"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4</w:t>
            </w:r>
          </w:p>
        </w:tc>
      </w:tr>
      <w:tr w:rsidR="006C0144" w:rsidRPr="00335FD6" w14:paraId="5873665B"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611C3D0A" w14:textId="0BF99B8C" w:rsidR="006C0144" w:rsidRPr="00335FD6" w:rsidRDefault="006C0144">
            <w:r>
              <w:t>Area4Router</w:t>
            </w:r>
          </w:p>
        </w:tc>
        <w:tc>
          <w:tcPr>
            <w:tcW w:w="1109" w:type="dxa"/>
            <w:noWrap/>
            <w:hideMark/>
          </w:tcPr>
          <w:p w14:paraId="135E8B04" w14:textId="0FAAB551" w:rsidR="006C0144" w:rsidRPr="00335FD6" w:rsidRDefault="006C0144">
            <w:pPr>
              <w:cnfStyle w:val="000000100000" w:firstRow="0" w:lastRow="0" w:firstColumn="0" w:lastColumn="0" w:oddVBand="0" w:evenVBand="0" w:oddHBand="1" w:evenHBand="0" w:firstRowFirstColumn="0" w:firstRowLastColumn="0" w:lastRowFirstColumn="0" w:lastRowLastColumn="0"/>
            </w:pPr>
            <w:r>
              <w:t>G0/1</w:t>
            </w:r>
          </w:p>
        </w:tc>
        <w:tc>
          <w:tcPr>
            <w:tcW w:w="1664" w:type="dxa"/>
            <w:noWrap/>
            <w:hideMark/>
          </w:tcPr>
          <w:p w14:paraId="2D07DEE3"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172.16.4.2/24</w:t>
            </w:r>
          </w:p>
        </w:tc>
        <w:tc>
          <w:tcPr>
            <w:tcW w:w="1827" w:type="dxa"/>
            <w:noWrap/>
            <w:hideMark/>
          </w:tcPr>
          <w:p w14:paraId="21FE7A6A"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2001:4:4::2/64</w:t>
            </w:r>
          </w:p>
        </w:tc>
        <w:tc>
          <w:tcPr>
            <w:tcW w:w="2253" w:type="dxa"/>
            <w:noWrap/>
            <w:hideMark/>
          </w:tcPr>
          <w:p w14:paraId="3AAB0714" w14:textId="193C35B9" w:rsidR="006C0144" w:rsidRPr="00335FD6" w:rsidRDefault="008E1A5B">
            <w:pPr>
              <w:cnfStyle w:val="000000100000" w:firstRow="0" w:lastRow="0" w:firstColumn="0" w:lastColumn="0" w:oddVBand="0" w:evenVBand="0" w:oddHBand="1" w:evenHBand="0" w:firstRowFirstColumn="0" w:firstRowLastColumn="0" w:lastRowFirstColumn="0" w:lastRowLastColumn="0"/>
            </w:pPr>
            <w:r>
              <w:t>Area4ABR</w:t>
            </w:r>
          </w:p>
        </w:tc>
        <w:tc>
          <w:tcPr>
            <w:tcW w:w="803" w:type="dxa"/>
          </w:tcPr>
          <w:p w14:paraId="4E3B6A8C"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4</w:t>
            </w:r>
          </w:p>
        </w:tc>
      </w:tr>
      <w:tr w:rsidR="006C0144" w:rsidRPr="00335FD6" w14:paraId="7F73B42A"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5E2AA7AB" w14:textId="77777777" w:rsidR="006C0144" w:rsidRPr="00335FD6" w:rsidRDefault="006C0144"/>
        </w:tc>
        <w:tc>
          <w:tcPr>
            <w:tcW w:w="1109" w:type="dxa"/>
            <w:noWrap/>
            <w:hideMark/>
          </w:tcPr>
          <w:p w14:paraId="256F3991" w14:textId="73F360DC" w:rsidR="006C0144" w:rsidRPr="00335FD6" w:rsidRDefault="009649A0" w:rsidP="009649A0">
            <w:pPr>
              <w:cnfStyle w:val="000000000000" w:firstRow="0" w:lastRow="0" w:firstColumn="0" w:lastColumn="0" w:oddVBand="0" w:evenVBand="0" w:oddHBand="0" w:evenHBand="0" w:firstRowFirstColumn="0" w:firstRowLastColumn="0" w:lastRowFirstColumn="0" w:lastRowLastColumn="0"/>
            </w:pPr>
            <w:r>
              <w:t>Lo0</w:t>
            </w:r>
          </w:p>
        </w:tc>
        <w:tc>
          <w:tcPr>
            <w:tcW w:w="1664" w:type="dxa"/>
            <w:noWrap/>
            <w:hideMark/>
          </w:tcPr>
          <w:p w14:paraId="37003F7A"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192.168.4.1/32</w:t>
            </w:r>
          </w:p>
        </w:tc>
        <w:tc>
          <w:tcPr>
            <w:tcW w:w="1827" w:type="dxa"/>
            <w:noWrap/>
            <w:hideMark/>
          </w:tcPr>
          <w:p w14:paraId="1F8FEFF5" w14:textId="504CB2B7" w:rsidR="006C0144" w:rsidRPr="00335FD6" w:rsidRDefault="006C0144" w:rsidP="006076C9">
            <w:pPr>
              <w:cnfStyle w:val="000000000000" w:firstRow="0" w:lastRow="0" w:firstColumn="0" w:lastColumn="0" w:oddVBand="0" w:evenVBand="0" w:oddHBand="0" w:evenHBand="0" w:firstRowFirstColumn="0" w:firstRowLastColumn="0" w:lastRowFirstColumn="0" w:lastRowLastColumn="0"/>
            </w:pPr>
            <w:r w:rsidRPr="00335FD6">
              <w:t>2001:44::1/128</w:t>
            </w:r>
          </w:p>
        </w:tc>
        <w:tc>
          <w:tcPr>
            <w:tcW w:w="2253" w:type="dxa"/>
            <w:noWrap/>
            <w:hideMark/>
          </w:tcPr>
          <w:p w14:paraId="6FF54C2A"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N/A</w:t>
            </w:r>
          </w:p>
        </w:tc>
        <w:tc>
          <w:tcPr>
            <w:tcW w:w="803" w:type="dxa"/>
          </w:tcPr>
          <w:p w14:paraId="3077D002"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4</w:t>
            </w:r>
          </w:p>
        </w:tc>
      </w:tr>
      <w:tr w:rsidR="006C0144" w:rsidRPr="00335FD6" w14:paraId="341BCE93"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4D3AE7D" w14:textId="48CD46D6" w:rsidR="006C0144" w:rsidRPr="00335FD6" w:rsidRDefault="006C0144">
            <w:r>
              <w:t>Area5ABR</w:t>
            </w:r>
          </w:p>
        </w:tc>
        <w:tc>
          <w:tcPr>
            <w:tcW w:w="1109" w:type="dxa"/>
            <w:noWrap/>
            <w:hideMark/>
          </w:tcPr>
          <w:p w14:paraId="17D9B55F" w14:textId="4DD8BB89"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G0/1</w:t>
            </w:r>
          </w:p>
        </w:tc>
        <w:tc>
          <w:tcPr>
            <w:tcW w:w="1664" w:type="dxa"/>
            <w:noWrap/>
            <w:hideMark/>
          </w:tcPr>
          <w:p w14:paraId="160FCDB0"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10.5.5.2/24</w:t>
            </w:r>
          </w:p>
        </w:tc>
        <w:tc>
          <w:tcPr>
            <w:tcW w:w="1827" w:type="dxa"/>
            <w:noWrap/>
            <w:hideMark/>
          </w:tcPr>
          <w:p w14:paraId="77529A0C"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2001:5::2/64</w:t>
            </w:r>
          </w:p>
        </w:tc>
        <w:tc>
          <w:tcPr>
            <w:tcW w:w="2253" w:type="dxa"/>
            <w:noWrap/>
            <w:hideMark/>
          </w:tcPr>
          <w:p w14:paraId="36ECB8A5"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Backbone1</w:t>
            </w:r>
          </w:p>
        </w:tc>
        <w:tc>
          <w:tcPr>
            <w:tcW w:w="803" w:type="dxa"/>
          </w:tcPr>
          <w:p w14:paraId="32745634"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0</w:t>
            </w:r>
          </w:p>
        </w:tc>
      </w:tr>
      <w:tr w:rsidR="006C0144" w:rsidRPr="00335FD6" w14:paraId="2C38C76F"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29D0B465" w14:textId="77777777" w:rsidR="006C0144" w:rsidRPr="00335FD6" w:rsidRDefault="006C0144"/>
        </w:tc>
        <w:tc>
          <w:tcPr>
            <w:tcW w:w="1109" w:type="dxa"/>
            <w:noWrap/>
            <w:hideMark/>
          </w:tcPr>
          <w:p w14:paraId="46A55C1C" w14:textId="0FC7AF26" w:rsidR="006C0144" w:rsidRPr="00335FD6" w:rsidRDefault="006C0144">
            <w:pPr>
              <w:cnfStyle w:val="000000000000" w:firstRow="0" w:lastRow="0" w:firstColumn="0" w:lastColumn="0" w:oddVBand="0" w:evenVBand="0" w:oddHBand="0" w:evenHBand="0" w:firstRowFirstColumn="0" w:firstRowLastColumn="0" w:lastRowFirstColumn="0" w:lastRowLastColumn="0"/>
            </w:pPr>
            <w:r>
              <w:t>Fa</w:t>
            </w:r>
            <w:r w:rsidRPr="00335FD6">
              <w:t>0/0</w:t>
            </w:r>
          </w:p>
        </w:tc>
        <w:tc>
          <w:tcPr>
            <w:tcW w:w="1664" w:type="dxa"/>
            <w:noWrap/>
            <w:hideMark/>
          </w:tcPr>
          <w:p w14:paraId="50CB7AB5"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172.16.5.1/24</w:t>
            </w:r>
          </w:p>
        </w:tc>
        <w:tc>
          <w:tcPr>
            <w:tcW w:w="1827" w:type="dxa"/>
            <w:noWrap/>
            <w:hideMark/>
          </w:tcPr>
          <w:p w14:paraId="292F581C"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rsidRPr="00335FD6">
              <w:t>2001:5:5::1/64</w:t>
            </w:r>
          </w:p>
        </w:tc>
        <w:tc>
          <w:tcPr>
            <w:tcW w:w="2253" w:type="dxa"/>
            <w:noWrap/>
            <w:hideMark/>
          </w:tcPr>
          <w:p w14:paraId="1853E24C" w14:textId="730FFF5B" w:rsidR="006C0144" w:rsidRPr="00335FD6" w:rsidRDefault="006076C9">
            <w:pPr>
              <w:cnfStyle w:val="000000000000" w:firstRow="0" w:lastRow="0" w:firstColumn="0" w:lastColumn="0" w:oddVBand="0" w:evenVBand="0" w:oddHBand="0" w:evenHBand="0" w:firstRowFirstColumn="0" w:firstRowLastColumn="0" w:lastRowFirstColumn="0" w:lastRowLastColumn="0"/>
            </w:pPr>
            <w:r>
              <w:t>Area5Router</w:t>
            </w:r>
          </w:p>
        </w:tc>
        <w:tc>
          <w:tcPr>
            <w:tcW w:w="803" w:type="dxa"/>
          </w:tcPr>
          <w:p w14:paraId="651D32F5" w14:textId="77777777" w:rsidR="006C0144" w:rsidRPr="00335FD6" w:rsidRDefault="006C0144">
            <w:pPr>
              <w:cnfStyle w:val="000000000000" w:firstRow="0" w:lastRow="0" w:firstColumn="0" w:lastColumn="0" w:oddVBand="0" w:evenVBand="0" w:oddHBand="0" w:evenHBand="0" w:firstRowFirstColumn="0" w:firstRowLastColumn="0" w:lastRowFirstColumn="0" w:lastRowLastColumn="0"/>
            </w:pPr>
            <w:r>
              <w:t>5</w:t>
            </w:r>
          </w:p>
        </w:tc>
      </w:tr>
      <w:tr w:rsidR="006C0144" w:rsidRPr="00335FD6" w14:paraId="428F63F3" w14:textId="77777777" w:rsidTr="006C01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5" w:type="dxa"/>
            <w:noWrap/>
            <w:hideMark/>
          </w:tcPr>
          <w:p w14:paraId="1947AC6B" w14:textId="51B927BF" w:rsidR="006C0144" w:rsidRPr="00335FD6" w:rsidRDefault="006C0144">
            <w:r>
              <w:t>Area5Router</w:t>
            </w:r>
          </w:p>
        </w:tc>
        <w:tc>
          <w:tcPr>
            <w:tcW w:w="1109" w:type="dxa"/>
            <w:noWrap/>
            <w:hideMark/>
          </w:tcPr>
          <w:p w14:paraId="6DAE3619" w14:textId="1054AA94" w:rsidR="006C0144" w:rsidRPr="00335FD6" w:rsidRDefault="006C0144">
            <w:pPr>
              <w:cnfStyle w:val="000000100000" w:firstRow="0" w:lastRow="0" w:firstColumn="0" w:lastColumn="0" w:oddVBand="0" w:evenVBand="0" w:oddHBand="1" w:evenHBand="0" w:firstRowFirstColumn="0" w:firstRowLastColumn="0" w:lastRowFirstColumn="0" w:lastRowLastColumn="0"/>
            </w:pPr>
            <w:r>
              <w:t>Fa0/1</w:t>
            </w:r>
          </w:p>
        </w:tc>
        <w:tc>
          <w:tcPr>
            <w:tcW w:w="1664" w:type="dxa"/>
            <w:noWrap/>
            <w:hideMark/>
          </w:tcPr>
          <w:p w14:paraId="4F5E43E2"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172.16.5.2/24</w:t>
            </w:r>
          </w:p>
        </w:tc>
        <w:tc>
          <w:tcPr>
            <w:tcW w:w="1827" w:type="dxa"/>
            <w:noWrap/>
            <w:hideMark/>
          </w:tcPr>
          <w:p w14:paraId="6E5F1708"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rsidRPr="00335FD6">
              <w:t>2001:5:5::2/64</w:t>
            </w:r>
          </w:p>
        </w:tc>
        <w:tc>
          <w:tcPr>
            <w:tcW w:w="2253" w:type="dxa"/>
            <w:noWrap/>
            <w:hideMark/>
          </w:tcPr>
          <w:p w14:paraId="51037741" w14:textId="502CE5A2" w:rsidR="006C0144" w:rsidRPr="00335FD6" w:rsidRDefault="006076C9">
            <w:pPr>
              <w:cnfStyle w:val="000000100000" w:firstRow="0" w:lastRow="0" w:firstColumn="0" w:lastColumn="0" w:oddVBand="0" w:evenVBand="0" w:oddHBand="1" w:evenHBand="0" w:firstRowFirstColumn="0" w:firstRowLastColumn="0" w:lastRowFirstColumn="0" w:lastRowLastColumn="0"/>
            </w:pPr>
            <w:r>
              <w:t>Area5ABR</w:t>
            </w:r>
          </w:p>
        </w:tc>
        <w:tc>
          <w:tcPr>
            <w:tcW w:w="803" w:type="dxa"/>
          </w:tcPr>
          <w:p w14:paraId="0D02E171" w14:textId="77777777" w:rsidR="006C0144" w:rsidRPr="00335FD6" w:rsidRDefault="006C0144">
            <w:pPr>
              <w:cnfStyle w:val="000000100000" w:firstRow="0" w:lastRow="0" w:firstColumn="0" w:lastColumn="0" w:oddVBand="0" w:evenVBand="0" w:oddHBand="1" w:evenHBand="0" w:firstRowFirstColumn="0" w:firstRowLastColumn="0" w:lastRowFirstColumn="0" w:lastRowLastColumn="0"/>
            </w:pPr>
            <w:r>
              <w:t>5</w:t>
            </w:r>
          </w:p>
        </w:tc>
      </w:tr>
      <w:tr w:rsidR="006C0144" w:rsidRPr="00335FD6" w14:paraId="22CBFC7B" w14:textId="77777777" w:rsidTr="006C0144">
        <w:trPr>
          <w:trHeight w:val="300"/>
        </w:trPr>
        <w:tc>
          <w:tcPr>
            <w:cnfStyle w:val="001000000000" w:firstRow="0" w:lastRow="0" w:firstColumn="1" w:lastColumn="0" w:oddVBand="0" w:evenVBand="0" w:oddHBand="0" w:evenHBand="0" w:firstRowFirstColumn="0" w:firstRowLastColumn="0" w:lastRowFirstColumn="0" w:lastRowLastColumn="0"/>
            <w:tcW w:w="2095" w:type="dxa"/>
            <w:noWrap/>
          </w:tcPr>
          <w:p w14:paraId="592ADBC1" w14:textId="77777777" w:rsidR="006C0144" w:rsidRPr="00335FD6" w:rsidRDefault="006C0144"/>
        </w:tc>
        <w:tc>
          <w:tcPr>
            <w:tcW w:w="1109" w:type="dxa"/>
            <w:noWrap/>
          </w:tcPr>
          <w:p w14:paraId="5C3D5148" w14:textId="4C8B258F" w:rsidR="006C0144" w:rsidRPr="00335FD6" w:rsidRDefault="006C0144">
            <w:pPr>
              <w:cnfStyle w:val="000000000000" w:firstRow="0" w:lastRow="0" w:firstColumn="0" w:lastColumn="0" w:oddVBand="0" w:evenVBand="0" w:oddHBand="0" w:evenHBand="0" w:firstRowFirstColumn="0" w:firstRowLastColumn="0" w:lastRowFirstColumn="0" w:lastRowLastColumn="0"/>
            </w:pPr>
            <w:r>
              <w:t>Lo0</w:t>
            </w:r>
          </w:p>
        </w:tc>
        <w:tc>
          <w:tcPr>
            <w:tcW w:w="1664" w:type="dxa"/>
            <w:noWrap/>
          </w:tcPr>
          <w:p w14:paraId="37640CA6" w14:textId="63E63F2D" w:rsidR="006C0144" w:rsidRPr="00335FD6" w:rsidRDefault="006B53D8" w:rsidP="006B53D8">
            <w:pPr>
              <w:cnfStyle w:val="000000000000" w:firstRow="0" w:lastRow="0" w:firstColumn="0" w:lastColumn="0" w:oddVBand="0" w:evenVBand="0" w:oddHBand="0" w:evenHBand="0" w:firstRowFirstColumn="0" w:firstRowLastColumn="0" w:lastRowFirstColumn="0" w:lastRowLastColumn="0"/>
            </w:pPr>
            <w:r>
              <w:t>192.168.5.1/32</w:t>
            </w:r>
          </w:p>
        </w:tc>
        <w:tc>
          <w:tcPr>
            <w:tcW w:w="1827" w:type="dxa"/>
            <w:noWrap/>
          </w:tcPr>
          <w:p w14:paraId="14461FD0" w14:textId="0E3F58CF" w:rsidR="006C0144" w:rsidRPr="00335FD6" w:rsidRDefault="006C0144">
            <w:pPr>
              <w:cnfStyle w:val="000000000000" w:firstRow="0" w:lastRow="0" w:firstColumn="0" w:lastColumn="0" w:oddVBand="0" w:evenVBand="0" w:oddHBand="0" w:evenHBand="0" w:firstRowFirstColumn="0" w:firstRowLastColumn="0" w:lastRowFirstColumn="0" w:lastRowLastColumn="0"/>
            </w:pPr>
            <w:r>
              <w:t>2001:55::1/64</w:t>
            </w:r>
          </w:p>
        </w:tc>
        <w:tc>
          <w:tcPr>
            <w:tcW w:w="2253" w:type="dxa"/>
            <w:noWrap/>
          </w:tcPr>
          <w:p w14:paraId="613F2A6E" w14:textId="1F0AD2C7" w:rsidR="006C0144" w:rsidRPr="00335FD6" w:rsidRDefault="006B53D8">
            <w:pPr>
              <w:cnfStyle w:val="000000000000" w:firstRow="0" w:lastRow="0" w:firstColumn="0" w:lastColumn="0" w:oddVBand="0" w:evenVBand="0" w:oddHBand="0" w:evenHBand="0" w:firstRowFirstColumn="0" w:firstRowLastColumn="0" w:lastRowFirstColumn="0" w:lastRowLastColumn="0"/>
            </w:pPr>
            <w:r>
              <w:t>N/A</w:t>
            </w:r>
          </w:p>
        </w:tc>
        <w:tc>
          <w:tcPr>
            <w:tcW w:w="803" w:type="dxa"/>
          </w:tcPr>
          <w:p w14:paraId="4F4B9CD2" w14:textId="57618204" w:rsidR="006C0144" w:rsidRDefault="006B53D8">
            <w:pPr>
              <w:cnfStyle w:val="000000000000" w:firstRow="0" w:lastRow="0" w:firstColumn="0" w:lastColumn="0" w:oddVBand="0" w:evenVBand="0" w:oddHBand="0" w:evenHBand="0" w:firstRowFirstColumn="0" w:firstRowLastColumn="0" w:lastRowFirstColumn="0" w:lastRowLastColumn="0"/>
            </w:pPr>
            <w:r>
              <w:t>5</w:t>
            </w:r>
          </w:p>
        </w:tc>
      </w:tr>
    </w:tbl>
    <w:p w14:paraId="6FC907C1" w14:textId="77777777" w:rsidR="0021044B" w:rsidRDefault="000300FA" w:rsidP="00533B2C">
      <w:pPr>
        <w:pStyle w:val="Heading1"/>
      </w:pPr>
      <w:bookmarkStart w:id="24" w:name="_Toc493510038"/>
      <w:r>
        <w:lastRenderedPageBreak/>
        <w:t>Configurations</w:t>
      </w:r>
      <w:bookmarkEnd w:id="24"/>
    </w:p>
    <w:bookmarkStart w:id="25" w:name="_MON_1566990732"/>
    <w:bookmarkEnd w:id="25"/>
    <w:p w14:paraId="1EECA636" w14:textId="0E3B614A" w:rsidR="002516E4" w:rsidRDefault="000951A1" w:rsidP="0021044B">
      <w:r>
        <w:object w:dxaOrig="9360" w:dyaOrig="11972" w14:anchorId="7D269593">
          <v:shape id="_x0000_i1392" type="#_x0000_t75" style="width:468pt;height:598.5pt" o:ole="" o:bordertopcolor="this" o:borderleftcolor="this" o:borderrightcolor="this">
            <v:imagedata r:id="rId12" o:title=""/>
            <w10:bordertop type="threeDEngrave" width="24"/>
            <w10:borderleft type="threeDEngrave" width="24"/>
            <w10:borderright type="threeDEmboss" width="24"/>
          </v:shape>
          <o:OLEObject Type="Embed" ProgID="Word.OpenDocumentText.12" ShapeID="_x0000_i1392" DrawAspect="Content" ObjectID="_1567251806" r:id="rId13"/>
        </w:object>
      </w:r>
    </w:p>
    <w:bookmarkStart w:id="26" w:name="_MON_1566991181"/>
    <w:bookmarkEnd w:id="26"/>
    <w:p w14:paraId="59125C75" w14:textId="4D9F7C78" w:rsidR="00533B2C" w:rsidRDefault="000951A1" w:rsidP="00533B2C">
      <w:r>
        <w:object w:dxaOrig="9360" w:dyaOrig="12752" w14:anchorId="3EC64278">
          <v:shape id="_x0000_i1393" type="#_x0000_t75" style="width:468pt;height:637.5pt" o:ole="" o:borderleftcolor="this" o:borderbottomcolor="this" o:borderrightcolor="this">
            <v:imagedata r:id="rId14" o:title=""/>
            <w10:borderleft type="threeDEngrave" width="24"/>
            <w10:borderbottom type="threeDEmboss" width="24"/>
            <w10:borderright type="threeDEmboss" width="24"/>
          </v:shape>
          <o:OLEObject Type="Embed" ProgID="Word.OpenDocumentText.12" ShapeID="_x0000_i1393" DrawAspect="Content" ObjectID="_1567251807" r:id="rId15"/>
        </w:object>
      </w:r>
    </w:p>
    <w:bookmarkStart w:id="27" w:name="_MON_1567168459"/>
    <w:bookmarkEnd w:id="27"/>
    <w:p w14:paraId="7A76D9A3" w14:textId="47BB3C25" w:rsidR="0032648E" w:rsidRDefault="00D87E78" w:rsidP="005801C6">
      <w:pPr>
        <w:keepNext/>
      </w:pPr>
      <w:r>
        <w:object w:dxaOrig="9360" w:dyaOrig="12846" w14:anchorId="6ACAE3AE">
          <v:shape id="_x0000_i1394" type="#_x0000_t75" style="width:468pt;height:642pt" o:ole="" o:bordertopcolor="this" o:borderleftcolor="this" o:borderrightcolor="this">
            <v:imagedata r:id="rId16" o:title=""/>
            <w10:bordertop type="threeDEngrave" width="24"/>
            <w10:borderleft type="threeDEngrave" width="24"/>
            <w10:borderright type="threeDEmboss" width="24"/>
          </v:shape>
          <o:OLEObject Type="Embed" ProgID="Word.OpenDocumentText.12" ShapeID="_x0000_i1394" DrawAspect="Content" ObjectID="_1567251808" r:id="rId17"/>
        </w:object>
      </w:r>
    </w:p>
    <w:bookmarkStart w:id="28" w:name="_MON_1567250994"/>
    <w:bookmarkEnd w:id="28"/>
    <w:p w14:paraId="57887A3D" w14:textId="77777777" w:rsidR="00D87E78" w:rsidRPr="00533B2C" w:rsidRDefault="00D87E78" w:rsidP="005801C6">
      <w:pPr>
        <w:keepNext/>
      </w:pPr>
      <w:r>
        <w:object w:dxaOrig="9360" w:dyaOrig="12773" w14:anchorId="0E406F14">
          <v:shape id="_x0000_i1395" type="#_x0000_t75" style="width:468pt;height:639pt" o:ole="" o:borderleftcolor="this" o:borderbottomcolor="this" o:borderrightcolor="this">
            <v:imagedata r:id="rId18" o:title=""/>
            <w10:borderleft type="threeDEngrave" width="24"/>
            <w10:borderbottom type="threeDEmboss" width="24"/>
            <w10:borderright type="threeDEmboss" width="24"/>
          </v:shape>
          <o:OLEObject Type="Embed" ProgID="Word.OpenDocumentText.12" ShapeID="_x0000_i1395" DrawAspect="Content" ObjectID="_1567251809" r:id="rId19"/>
        </w:object>
      </w:r>
    </w:p>
    <w:bookmarkStart w:id="29" w:name="_MON_1566992855"/>
    <w:bookmarkEnd w:id="29"/>
    <w:p w14:paraId="480A9F6F" w14:textId="6B157AD5" w:rsidR="0031547B" w:rsidRDefault="003F3FC6" w:rsidP="0031547B">
      <w:r>
        <w:object w:dxaOrig="9360" w:dyaOrig="12825" w14:anchorId="2F218470">
          <v:shape id="_x0000_i1396" type="#_x0000_t75" style="width:468pt;height:641.25pt" o:ole="" o:bordertopcolor="this" o:borderleftcolor="this" o:borderrightcolor="this">
            <v:imagedata r:id="rId20" o:title=""/>
            <w10:bordertop type="threeDEngrave" width="24"/>
            <w10:borderleft type="threeDEngrave" width="24"/>
            <w10:borderright type="threeDEmboss" width="24"/>
          </v:shape>
          <o:OLEObject Type="Embed" ProgID="Word.OpenDocumentText.12" ShapeID="_x0000_i1396" DrawAspect="Content" ObjectID="_1567251810" r:id="rId21"/>
        </w:object>
      </w:r>
    </w:p>
    <w:bookmarkStart w:id="30" w:name="_MON_1566993115"/>
    <w:bookmarkEnd w:id="30"/>
    <w:p w14:paraId="47BB51B4" w14:textId="4C6845C6" w:rsidR="0031547B" w:rsidRDefault="000951A1" w:rsidP="0031547B">
      <w:r>
        <w:object w:dxaOrig="9360" w:dyaOrig="12976" w14:anchorId="04F8E5DE">
          <v:shape id="_x0000_i1397" type="#_x0000_t75" style="width:468pt;height:648.75pt" o:ole="" o:borderleftcolor="this" o:borderbottomcolor="this" o:borderrightcolor="this">
            <v:imagedata r:id="rId22" o:title=""/>
            <w10:borderleft type="threeDEngrave" width="24"/>
            <w10:borderbottom type="threeDEmboss" width="24"/>
            <w10:borderright type="threeDEmboss" width="24"/>
          </v:shape>
          <o:OLEObject Type="Embed" ProgID="Word.OpenDocumentText.12" ShapeID="_x0000_i1397" DrawAspect="Content" ObjectID="_1567251811" r:id="rId23"/>
        </w:object>
      </w:r>
    </w:p>
    <w:bookmarkStart w:id="31" w:name="_MON_1567168933"/>
    <w:bookmarkEnd w:id="31"/>
    <w:p w14:paraId="5749ADD8" w14:textId="088159C1" w:rsidR="005801C6" w:rsidRDefault="00D87E78" w:rsidP="0059146A">
      <w:pPr>
        <w:keepNext/>
      </w:pPr>
      <w:r>
        <w:object w:dxaOrig="9360" w:dyaOrig="12849" w14:anchorId="4A4B6B5E">
          <v:shape id="_x0000_i1398" type="#_x0000_t75" style="width:468pt;height:642.75pt" o:ole="" o:bordertopcolor="this" o:borderleftcolor="this" o:borderbottomcolor="this" o:borderrightcolor="this">
            <v:imagedata r:id="rId24" o:title=""/>
            <w10:bordertop type="threeDEngrave" width="24"/>
            <w10:borderleft type="threeDEngrave" width="24"/>
            <w10:borderbottom type="threeDEmboss" width="24"/>
            <w10:borderright type="threeDEmboss" width="24"/>
          </v:shape>
          <o:OLEObject Type="Embed" ProgID="Word.OpenDocumentText.12" ShapeID="_x0000_i1398" DrawAspect="Content" ObjectID="_1567251812" r:id="rId25"/>
        </w:object>
      </w:r>
    </w:p>
    <w:bookmarkStart w:id="32" w:name="_MON_1566993762"/>
    <w:bookmarkEnd w:id="32"/>
    <w:p w14:paraId="7272B8DF" w14:textId="28DF7BA6" w:rsidR="001456C2" w:rsidRDefault="003F3FC6" w:rsidP="0031547B">
      <w:r>
        <w:object w:dxaOrig="9360" w:dyaOrig="12825" w14:anchorId="1E1059D8">
          <v:shape id="_x0000_i1399" type="#_x0000_t75" style="width:468pt;height:641.25pt" o:ole="" o:bordertopcolor="this" o:borderleftcolor="this" o:borderrightcolor="this">
            <v:imagedata r:id="rId26" o:title=""/>
            <w10:bordertop type="threeDEngrave" width="24"/>
            <w10:borderleft type="threeDEngrave" width="24"/>
            <w10:borderright type="threeDEmboss" width="24"/>
          </v:shape>
          <o:OLEObject Type="Embed" ProgID="Word.OpenDocumentText.12" ShapeID="_x0000_i1399" DrawAspect="Content" ObjectID="_1567251813" r:id="rId27"/>
        </w:object>
      </w:r>
    </w:p>
    <w:bookmarkStart w:id="33" w:name="_MON_1566993987"/>
    <w:bookmarkEnd w:id="33"/>
    <w:p w14:paraId="654EA675" w14:textId="5D00FDA9" w:rsidR="00A517B6" w:rsidRDefault="003F3FC6" w:rsidP="0031547B">
      <w:r>
        <w:object w:dxaOrig="9360" w:dyaOrig="12825" w14:anchorId="1F9C6D6F">
          <v:shape id="_x0000_i1400" type="#_x0000_t75" style="width:468pt;height:641.25pt" o:ole="" o:borderleftcolor="this" o:borderbottomcolor="this" o:borderrightcolor="this">
            <v:imagedata r:id="rId28" o:title=""/>
            <w10:borderleft type="threeDEngrave" width="24"/>
            <w10:borderbottom type="threeDEmboss" width="24"/>
            <w10:borderright type="threeDEmboss" width="24"/>
          </v:shape>
          <o:OLEObject Type="Embed" ProgID="Word.OpenDocumentText.12" ShapeID="_x0000_i1400" DrawAspect="Content" ObjectID="_1567251814" r:id="rId29"/>
        </w:object>
      </w:r>
    </w:p>
    <w:bookmarkStart w:id="34" w:name="_MON_1567169635"/>
    <w:bookmarkEnd w:id="34"/>
    <w:p w14:paraId="0A101184" w14:textId="581FBC57" w:rsidR="0059146A" w:rsidRDefault="00D87E78" w:rsidP="0059146A">
      <w:pPr>
        <w:keepNext/>
      </w:pPr>
      <w:r>
        <w:object w:dxaOrig="9360" w:dyaOrig="12645" w14:anchorId="5853AAC2">
          <v:shape id="_x0000_i1401" type="#_x0000_t75" style="width:468pt;height:632.25pt" o:ole="" o:bordertopcolor="this" o:borderleftcolor="this" o:borderbottomcolor="this" o:borderrightcolor="this">
            <v:imagedata r:id="rId30" o:title=""/>
            <w10:bordertop type="threeDEngrave" width="24"/>
            <w10:borderleft type="threeDEngrave" width="24"/>
            <w10:borderbottom type="threeDEmboss" width="24"/>
            <w10:borderright type="threeDEmboss" width="24"/>
          </v:shape>
          <o:OLEObject Type="Embed" ProgID="Word.OpenDocumentText.12" ShapeID="_x0000_i1401" DrawAspect="Content" ObjectID="_1567251815" r:id="rId31"/>
        </w:object>
      </w:r>
    </w:p>
    <w:bookmarkStart w:id="35" w:name="_MON_1567160604"/>
    <w:bookmarkEnd w:id="35"/>
    <w:p w14:paraId="6EAFC859" w14:textId="697F50F6" w:rsidR="00F17279" w:rsidRDefault="003F3FC6" w:rsidP="00F17279">
      <w:pPr>
        <w:keepNext/>
      </w:pPr>
      <w:r>
        <w:object w:dxaOrig="9360" w:dyaOrig="12958" w14:anchorId="65B2EB04">
          <v:shape id="_x0000_i1402" type="#_x0000_t75" style="width:468pt;height:9in" o:ole="" o:bordertopcolor="this" o:borderleftcolor="this" o:borderrightcolor="this">
            <v:imagedata r:id="rId32" o:title=""/>
            <w10:bordertop type="threeDEngrave" width="24"/>
            <w10:borderleft type="threeDEngrave" width="24"/>
            <w10:borderright type="threeDEmboss" width="24"/>
          </v:shape>
          <o:OLEObject Type="Embed" ProgID="Word.OpenDocumentText.12" ShapeID="_x0000_i1402" DrawAspect="Content" ObjectID="_1567251816" r:id="rId33"/>
        </w:object>
      </w:r>
    </w:p>
    <w:bookmarkStart w:id="36" w:name="_MON_1567164394"/>
    <w:bookmarkEnd w:id="36"/>
    <w:p w14:paraId="2FB49276" w14:textId="22CFDFC6" w:rsidR="00F55434" w:rsidRDefault="00F55434" w:rsidP="00F55434">
      <w:pPr>
        <w:keepNext/>
      </w:pPr>
      <w:r>
        <w:object w:dxaOrig="9360" w:dyaOrig="12794" w14:anchorId="7614A1F7">
          <v:shape id="_x0000_i1403" type="#_x0000_t75" style="width:468pt;height:639.75pt" o:ole="" o:borderleftcolor="this" o:borderbottomcolor="this" o:borderrightcolor="this">
            <v:imagedata r:id="rId34" o:title=""/>
            <w10:borderleft type="threeDEngrave" width="24"/>
            <w10:borderbottom type="threeDEmboss" width="24"/>
            <w10:borderright type="threeDEmboss" width="24"/>
          </v:shape>
          <o:OLEObject Type="Embed" ProgID="Word.OpenDocumentText.12" ShapeID="_x0000_i1403" DrawAspect="Content" ObjectID="_1567251817" r:id="rId35"/>
        </w:object>
      </w:r>
    </w:p>
    <w:bookmarkStart w:id="37" w:name="_MON_1567169775"/>
    <w:bookmarkEnd w:id="37"/>
    <w:p w14:paraId="6DB2F47D" w14:textId="42C77DA4" w:rsidR="0059146A" w:rsidRDefault="00D87E78" w:rsidP="0059146A">
      <w:pPr>
        <w:keepNext/>
      </w:pPr>
      <w:r>
        <w:object w:dxaOrig="9360" w:dyaOrig="12862" w14:anchorId="204CE6DE">
          <v:shape id="_x0000_i1404" type="#_x0000_t75" style="width:468pt;height:642.75pt" o:ole="" o:bordertopcolor="this" o:borderleftcolor="this" o:borderbottomcolor="this" o:borderrightcolor="this">
            <v:imagedata r:id="rId36" o:title=""/>
            <w10:bordertop type="threeDEngrave" width="24"/>
            <w10:borderleft type="threeDEngrave" width="24"/>
            <w10:borderbottom type="threeDEmboss" width="24"/>
            <w10:borderright type="threeDEmboss" width="24"/>
          </v:shape>
          <o:OLEObject Type="Embed" ProgID="Word.OpenDocumentText.12" ShapeID="_x0000_i1404" DrawAspect="Content" ObjectID="_1567251818" r:id="rId37"/>
        </w:object>
      </w:r>
    </w:p>
    <w:bookmarkStart w:id="38" w:name="_MON_1567164457"/>
    <w:bookmarkEnd w:id="38"/>
    <w:p w14:paraId="70BB415C" w14:textId="118F9273" w:rsidR="00F55434" w:rsidRDefault="003F3FC6" w:rsidP="00F55434">
      <w:pPr>
        <w:keepNext/>
      </w:pPr>
      <w:r>
        <w:object w:dxaOrig="9360" w:dyaOrig="12825" w14:anchorId="5B5A7A21">
          <v:shape id="_x0000_i1405" type="#_x0000_t75" style="width:468pt;height:641.25pt" o:ole="" o:bordertopcolor="this" o:borderleftcolor="this" o:borderrightcolor="this">
            <v:imagedata r:id="rId38" o:title=""/>
            <w10:bordertop type="threeDEngrave" width="24"/>
            <w10:borderleft type="threeDEngrave" width="24"/>
            <w10:borderright type="threeDEmboss" width="24"/>
          </v:shape>
          <o:OLEObject Type="Embed" ProgID="Word.OpenDocumentText.12" ShapeID="_x0000_i1405" DrawAspect="Content" ObjectID="_1567251819" r:id="rId39"/>
        </w:object>
      </w:r>
    </w:p>
    <w:bookmarkStart w:id="39" w:name="_MON_1567164655"/>
    <w:bookmarkEnd w:id="39"/>
    <w:p w14:paraId="2B094BBE" w14:textId="21D5621F" w:rsidR="000951A1" w:rsidRDefault="000951A1" w:rsidP="000951A1">
      <w:pPr>
        <w:keepNext/>
      </w:pPr>
      <w:r>
        <w:object w:dxaOrig="9360" w:dyaOrig="12825" w14:anchorId="0777D42E">
          <v:shape id="_x0000_i1406" type="#_x0000_t75" style="width:468pt;height:641.25pt" o:ole="" o:borderleftcolor="this" o:borderbottomcolor="this" o:borderrightcolor="this">
            <v:imagedata r:id="rId40" o:title=""/>
            <w10:borderleft type="threeDEngrave" width="24"/>
            <w10:borderbottom type="threeDEmboss" width="24"/>
            <w10:borderright type="threeDEmboss" width="24"/>
          </v:shape>
          <o:OLEObject Type="Embed" ProgID="Word.OpenDocumentText.12" ShapeID="_x0000_i1406" DrawAspect="Content" ObjectID="_1567251820" r:id="rId41"/>
        </w:object>
      </w:r>
    </w:p>
    <w:bookmarkStart w:id="40" w:name="_MON_1567169951"/>
    <w:bookmarkEnd w:id="40"/>
    <w:p w14:paraId="12220446" w14:textId="5873F266" w:rsidR="0059146A" w:rsidRDefault="00D87E78" w:rsidP="00D55858">
      <w:pPr>
        <w:keepNext/>
      </w:pPr>
      <w:r>
        <w:object w:dxaOrig="9360" w:dyaOrig="12747" w14:anchorId="69A2CCAB">
          <v:shape id="_x0000_i1407" type="#_x0000_t75" style="width:468pt;height:637.5pt" o:ole="" o:bordertopcolor="this" o:borderleftcolor="this" o:borderbottomcolor="this" o:borderrightcolor="this">
            <v:imagedata r:id="rId42" o:title=""/>
            <w10:bordertop type="threeDEngrave" width="24"/>
            <w10:borderleft type="threeDEngrave" width="24"/>
            <w10:borderbottom type="threeDEmboss" width="24"/>
            <w10:borderright type="threeDEmboss" width="24"/>
          </v:shape>
          <o:OLEObject Type="Embed" ProgID="Word.OpenDocumentText.12" ShapeID="_x0000_i1407" DrawAspect="Content" ObjectID="_1567251821" r:id="rId43"/>
        </w:object>
      </w:r>
    </w:p>
    <w:bookmarkStart w:id="41" w:name="_MON_1567165029"/>
    <w:bookmarkEnd w:id="41"/>
    <w:p w14:paraId="7D743CF0" w14:textId="1A1E0E72" w:rsidR="000951A1" w:rsidRDefault="000951A1" w:rsidP="000951A1">
      <w:pPr>
        <w:keepNext/>
      </w:pPr>
      <w:r>
        <w:object w:dxaOrig="9360" w:dyaOrig="12540" w14:anchorId="2E4F90EB">
          <v:shape id="_x0000_i1408" type="#_x0000_t75" style="width:468pt;height:627pt" o:ole="" o:bordertopcolor="this" o:borderleftcolor="this" o:borderrightcolor="this">
            <v:imagedata r:id="rId44" o:title=""/>
            <w10:bordertop type="threeDEngrave" width="24"/>
            <w10:borderleft type="threeDEngrave" width="24"/>
            <w10:borderright type="threeDEmboss" width="24"/>
          </v:shape>
          <o:OLEObject Type="Embed" ProgID="Word.OpenDocumentText.12" ShapeID="_x0000_i1408" DrawAspect="Content" ObjectID="_1567251822" r:id="rId45"/>
        </w:object>
      </w:r>
    </w:p>
    <w:bookmarkStart w:id="42" w:name="_MON_1567165188"/>
    <w:bookmarkEnd w:id="42"/>
    <w:p w14:paraId="13E51CD7" w14:textId="505D321F" w:rsidR="000951A1" w:rsidRDefault="000951A1" w:rsidP="000951A1">
      <w:pPr>
        <w:keepNext/>
      </w:pPr>
      <w:r>
        <w:object w:dxaOrig="9360" w:dyaOrig="12825" w14:anchorId="5C6D0E8D">
          <v:shape id="_x0000_i1409" type="#_x0000_t75" style="width:468pt;height:641.25pt" o:ole="" o:borderleftcolor="this" o:borderbottomcolor="this" o:borderrightcolor="this">
            <v:imagedata r:id="rId46" o:title=""/>
            <w10:borderleft type="threeDEngrave" width="24"/>
            <w10:borderbottom type="threeDEmboss" width="24"/>
            <w10:borderright type="threeDEmboss" width="24"/>
          </v:shape>
          <o:OLEObject Type="Embed" ProgID="Word.OpenDocumentText.12" ShapeID="_x0000_i1409" DrawAspect="Content" ObjectID="_1567251823" r:id="rId47"/>
        </w:object>
      </w:r>
    </w:p>
    <w:bookmarkStart w:id="43" w:name="_MON_1567173833"/>
    <w:bookmarkEnd w:id="43"/>
    <w:p w14:paraId="2258B9BD" w14:textId="1EBC2BE1" w:rsidR="00A03277" w:rsidRDefault="00543AE7" w:rsidP="0032443C">
      <w:pPr>
        <w:keepNext/>
      </w:pPr>
      <w:r>
        <w:object w:dxaOrig="9360" w:dyaOrig="12846" w14:anchorId="3E7A1B55">
          <v:shape id="_x0000_i1410" type="#_x0000_t75" style="width:468pt;height:642pt" o:ole="" o:bordertopcolor="this" o:borderleftcolor="this" o:borderbottomcolor="this" o:borderrightcolor="this">
            <v:imagedata r:id="rId48" o:title=""/>
            <w10:bordertop type="threeDEngrave" width="24"/>
            <w10:borderleft type="threeDEngrave" width="24"/>
            <w10:borderbottom type="threeDEmboss" width="24"/>
            <w10:borderright type="threeDEmboss" width="24"/>
          </v:shape>
          <o:OLEObject Type="Embed" ProgID="Word.OpenDocumentText.12" ShapeID="_x0000_i1410" DrawAspect="Content" ObjectID="_1567251824" r:id="rId49"/>
        </w:object>
      </w:r>
    </w:p>
    <w:bookmarkStart w:id="44" w:name="_MON_1567165596"/>
    <w:bookmarkEnd w:id="44"/>
    <w:p w14:paraId="74054EAE" w14:textId="32FC8DD3" w:rsidR="003F3FC6" w:rsidRDefault="003F3FC6" w:rsidP="003F3FC6">
      <w:pPr>
        <w:keepNext/>
      </w:pPr>
      <w:r>
        <w:object w:dxaOrig="9360" w:dyaOrig="12825" w14:anchorId="3045479A">
          <v:shape id="_x0000_i1411" type="#_x0000_t75" style="width:468pt;height:641.25pt" o:ole="" o:bordertopcolor="this" o:borderleftcolor="this" o:borderrightcolor="this">
            <v:imagedata r:id="rId50" o:title=""/>
            <w10:bordertop type="threeDEngrave" width="24"/>
            <w10:borderleft type="threeDEngrave" width="24"/>
            <w10:borderright type="threeDEmboss" width="24"/>
          </v:shape>
          <o:OLEObject Type="Embed" ProgID="Word.OpenDocumentText.12" ShapeID="_x0000_i1411" DrawAspect="Content" ObjectID="_1567251825" r:id="rId51"/>
        </w:object>
      </w:r>
    </w:p>
    <w:bookmarkStart w:id="45" w:name="_MON_1567165753"/>
    <w:bookmarkEnd w:id="45"/>
    <w:p w14:paraId="67C996B7" w14:textId="266DCBF4" w:rsidR="003F3FC6" w:rsidRDefault="003F3FC6" w:rsidP="003F3FC6">
      <w:pPr>
        <w:keepNext/>
      </w:pPr>
      <w:r>
        <w:object w:dxaOrig="9360" w:dyaOrig="12825" w14:anchorId="76B107E4">
          <v:shape id="_x0000_i1412" type="#_x0000_t75" style="width:468pt;height:641.25pt" o:ole="" o:borderleftcolor="this" o:borderbottomcolor="this" o:borderrightcolor="this">
            <v:imagedata r:id="rId52" o:title=""/>
            <w10:borderleft type="threeDEngrave" width="24"/>
            <w10:borderbottom type="threeDEmboss" width="24"/>
            <w10:borderright type="threeDEmboss" width="24"/>
          </v:shape>
          <o:OLEObject Type="Embed" ProgID="Word.OpenDocumentText.12" ShapeID="_x0000_i1412" DrawAspect="Content" ObjectID="_1567251826" r:id="rId53"/>
        </w:object>
      </w:r>
    </w:p>
    <w:bookmarkStart w:id="46" w:name="_MON_1567172959"/>
    <w:bookmarkEnd w:id="46"/>
    <w:p w14:paraId="5D3622E2" w14:textId="03046C2B" w:rsidR="007E0774" w:rsidRDefault="00D87E78" w:rsidP="007E0774">
      <w:pPr>
        <w:keepNext/>
      </w:pPr>
      <w:r>
        <w:object w:dxaOrig="9360" w:dyaOrig="12846" w14:anchorId="1AA97E98">
          <v:shape id="_x0000_i1413" type="#_x0000_t75" style="width:468pt;height:642pt" o:ole="" o:bordertopcolor="this" o:borderleftcolor="this" o:borderbottomcolor="this" o:borderrightcolor="this">
            <v:imagedata r:id="rId54" o:title=""/>
            <w10:bordertop type="threeDEngrave" width="24"/>
            <w10:borderleft type="threeDEngrave" width="24"/>
            <w10:borderbottom type="threeDEmboss" width="24"/>
            <w10:borderright type="threeDEmboss" width="24"/>
          </v:shape>
          <o:OLEObject Type="Embed" ProgID="Word.OpenDocumentText.12" ShapeID="_x0000_i1413" DrawAspect="Content" ObjectID="_1567251827" r:id="rId55"/>
        </w:object>
      </w:r>
    </w:p>
    <w:bookmarkStart w:id="47" w:name="_MON_1567165807"/>
    <w:bookmarkEnd w:id="47"/>
    <w:p w14:paraId="383BA612" w14:textId="159C2AC7" w:rsidR="003F3FC6" w:rsidRDefault="003F3FC6" w:rsidP="003F3FC6">
      <w:pPr>
        <w:keepNext/>
      </w:pPr>
      <w:r>
        <w:object w:dxaOrig="9360" w:dyaOrig="12825" w14:anchorId="48EED5D6">
          <v:shape id="_x0000_i1414" type="#_x0000_t75" style="width:468pt;height:641.25pt" o:ole="" o:bordertopcolor="this" o:borderleftcolor="this" o:borderrightcolor="this">
            <v:imagedata r:id="rId56" o:title=""/>
            <w10:bordertop type="threeDEngrave" width="24"/>
            <w10:borderleft type="threeDEngrave" width="24"/>
            <w10:borderright type="threeDEmboss" width="24"/>
          </v:shape>
          <o:OLEObject Type="Embed" ProgID="Word.OpenDocumentText.12" ShapeID="_x0000_i1414" DrawAspect="Content" ObjectID="_1567251828" r:id="rId57"/>
        </w:object>
      </w:r>
    </w:p>
    <w:bookmarkStart w:id="48" w:name="_MON_1567165911"/>
    <w:bookmarkEnd w:id="48"/>
    <w:p w14:paraId="105B6451" w14:textId="4C7EA298" w:rsidR="003F3FC6" w:rsidRDefault="003F3FC6" w:rsidP="003F3FC6">
      <w:pPr>
        <w:keepNext/>
      </w:pPr>
      <w:r>
        <w:object w:dxaOrig="9360" w:dyaOrig="12825" w14:anchorId="4BEE175B">
          <v:shape id="_x0000_i1415" type="#_x0000_t75" style="width:468pt;height:641.25pt" o:ole="" o:borderleftcolor="this" o:borderbottomcolor="this" o:borderrightcolor="this">
            <v:imagedata r:id="rId58" o:title=""/>
            <w10:borderleft type="threeDEngrave" width="24"/>
            <w10:borderbottom type="threeDEmboss" width="24"/>
            <w10:borderright type="threeDEmboss" width="24"/>
          </v:shape>
          <o:OLEObject Type="Embed" ProgID="Word.OpenDocumentText.12" ShapeID="_x0000_i1415" DrawAspect="Content" ObjectID="_1567251829" r:id="rId59"/>
        </w:object>
      </w:r>
    </w:p>
    <w:bookmarkStart w:id="49" w:name="_MON_1567174331"/>
    <w:bookmarkEnd w:id="49"/>
    <w:p w14:paraId="3130700B" w14:textId="0EB123EE" w:rsidR="0032443C" w:rsidRDefault="00543AE7" w:rsidP="00A912AB">
      <w:pPr>
        <w:keepNext/>
      </w:pPr>
      <w:r>
        <w:object w:dxaOrig="9360" w:dyaOrig="12846" w14:anchorId="0FFE3FCF">
          <v:shape id="_x0000_i1416" type="#_x0000_t75" style="width:468pt;height:642pt" o:ole="" o:bordertopcolor="this" o:borderleftcolor="this" o:borderbottomcolor="this" o:borderrightcolor="this">
            <v:imagedata r:id="rId60" o:title=""/>
            <w10:bordertop type="threeDEngrave" width="24"/>
            <w10:borderleft type="threeDEngrave" width="24"/>
            <w10:borderbottom type="threeDEmboss" width="24"/>
            <w10:borderright type="threeDEmboss" width="24"/>
          </v:shape>
          <o:OLEObject Type="Embed" ProgID="Word.OpenDocumentText.12" ShapeID="_x0000_i1416" DrawAspect="Content" ObjectID="_1567251830" r:id="rId61"/>
        </w:object>
      </w:r>
    </w:p>
    <w:bookmarkStart w:id="50" w:name="_MON_1567166047"/>
    <w:bookmarkEnd w:id="50"/>
    <w:p w14:paraId="4BF4B39D" w14:textId="58DF3257" w:rsidR="008D1C34" w:rsidRDefault="00D81D13" w:rsidP="008D1C34">
      <w:pPr>
        <w:keepNext/>
      </w:pPr>
      <w:r>
        <w:object w:dxaOrig="9360" w:dyaOrig="12825" w14:anchorId="21F3202C">
          <v:shape id="_x0000_i1417" type="#_x0000_t75" style="width:468pt;height:641.25pt" o:ole="" o:bordertopcolor="this" o:borderleftcolor="this" o:borderrightcolor="this">
            <v:imagedata r:id="rId62" o:title=""/>
            <w10:bordertop type="threeDEngrave" width="24"/>
            <w10:borderleft type="threeDEngrave" width="24"/>
            <w10:borderright type="threeDEmboss" width="24"/>
          </v:shape>
          <o:OLEObject Type="Embed" ProgID="Word.OpenDocumentText.12" ShapeID="_x0000_i1417" DrawAspect="Content" ObjectID="_1567251831" r:id="rId63"/>
        </w:object>
      </w:r>
    </w:p>
    <w:bookmarkStart w:id="51" w:name="_MON_1567166174"/>
    <w:bookmarkEnd w:id="51"/>
    <w:p w14:paraId="4D10FD46" w14:textId="17628205" w:rsidR="00D81D13" w:rsidRDefault="00D81D13" w:rsidP="00D81D13">
      <w:pPr>
        <w:keepNext/>
      </w:pPr>
      <w:r>
        <w:object w:dxaOrig="9360" w:dyaOrig="12959" w14:anchorId="073FCD6A">
          <v:shape id="_x0000_i1418" type="#_x0000_t75" style="width:468pt;height:9in" o:ole="" o:borderleftcolor="this" o:borderbottomcolor="this" o:borderrightcolor="this">
            <v:imagedata r:id="rId64" o:title=""/>
            <w10:borderleft type="threeDEngrave" width="24"/>
            <w10:borderbottom type="threeDEmboss" width="24"/>
            <w10:borderright type="threeDEmboss" width="24"/>
          </v:shape>
          <o:OLEObject Type="Embed" ProgID="Word.OpenDocumentText.12" ShapeID="_x0000_i1418" DrawAspect="Content" ObjectID="_1567251832" r:id="rId65"/>
        </w:object>
      </w:r>
    </w:p>
    <w:bookmarkStart w:id="52" w:name="_MON_1567173251"/>
    <w:bookmarkEnd w:id="52"/>
    <w:p w14:paraId="3922BE3A" w14:textId="5615B60A" w:rsidR="007E0774" w:rsidRDefault="00D87E78" w:rsidP="003B4A91">
      <w:pPr>
        <w:keepNext/>
      </w:pPr>
      <w:r>
        <w:object w:dxaOrig="9360" w:dyaOrig="12801" w14:anchorId="70C2938C">
          <v:shape id="_x0000_i1419" type="#_x0000_t75" style="width:468pt;height:639.75pt" o:ole="" o:bordertopcolor="this" o:borderleftcolor="this" o:borderbottomcolor="this" o:borderrightcolor="this">
            <v:imagedata r:id="rId66" o:title=""/>
            <w10:bordertop type="threeDEngrave" width="24"/>
            <w10:borderleft type="threeDEngrave" width="24"/>
            <w10:borderbottom type="threeDEmboss" width="24"/>
            <w10:borderright type="threeDEmboss" width="24"/>
          </v:shape>
          <o:OLEObject Type="Embed" ProgID="Word.OpenDocumentText.12" ShapeID="_x0000_i1419" DrawAspect="Content" ObjectID="_1567251833" r:id="rId67"/>
        </w:object>
      </w:r>
    </w:p>
    <w:p w14:paraId="19F57A06" w14:textId="5AABEF19" w:rsidR="00F91C36" w:rsidRDefault="00F91C36" w:rsidP="00F91C36">
      <w:pPr>
        <w:pStyle w:val="Heading1"/>
      </w:pPr>
      <w:bookmarkStart w:id="53" w:name="_Toc493510039"/>
      <w:r>
        <w:lastRenderedPageBreak/>
        <w:t>Problems</w:t>
      </w:r>
      <w:bookmarkEnd w:id="53"/>
    </w:p>
    <w:p w14:paraId="11006E66" w14:textId="09D8D65A" w:rsidR="00F91C36" w:rsidRDefault="00A362BF" w:rsidP="00F91C36">
      <w:r>
        <w:t>This section describes the issues faced during the execution of this lab.</w:t>
      </w:r>
    </w:p>
    <w:p w14:paraId="5EA3E27B" w14:textId="53E05370" w:rsidR="00A362BF" w:rsidRDefault="00A362BF" w:rsidP="00A362BF">
      <w:pPr>
        <w:pStyle w:val="Heading2"/>
      </w:pPr>
      <w:bookmarkStart w:id="54" w:name="_Toc493510040"/>
      <w:r>
        <w:t xml:space="preserve">“Half” of an </w:t>
      </w:r>
      <w:r w:rsidR="00CC18D3">
        <w:t>A</w:t>
      </w:r>
      <w:r>
        <w:t>djacency</w:t>
      </w:r>
      <w:bookmarkEnd w:id="54"/>
    </w:p>
    <w:p w14:paraId="248D20CC" w14:textId="37720964" w:rsidR="00A362BF" w:rsidRPr="00A362BF" w:rsidRDefault="00CC18D3" w:rsidP="00A362BF">
      <w:pPr>
        <w:pStyle w:val="Heading3"/>
      </w:pPr>
      <w:bookmarkStart w:id="55" w:name="_Toc493510041"/>
      <w:r>
        <w:t>Problem D</w:t>
      </w:r>
      <w:r w:rsidR="00A362BF">
        <w:t>escription</w:t>
      </w:r>
      <w:bookmarkEnd w:id="55"/>
    </w:p>
    <w:p w14:paraId="32E4AC7A" w14:textId="4A34C8CF" w:rsidR="00A362BF" w:rsidRDefault="00CC18D3" w:rsidP="00A362BF">
      <w:r>
        <w:t>For IPv6 adjacencies, one router claimed to be adjacent, but the other router did not show the adjacency in its neighbor database.</w:t>
      </w:r>
      <w:r w:rsidR="0011440D">
        <w:t xml:space="preserve"> All IPv4 destinations were unaffected.</w:t>
      </w:r>
    </w:p>
    <w:p w14:paraId="1F2F1866" w14:textId="675BED14" w:rsidR="00CC18D3" w:rsidRDefault="00CC18D3" w:rsidP="00A362BF">
      <w:r>
        <w:t xml:space="preserve">For sake of example, </w:t>
      </w:r>
      <w:r w:rsidR="005D7A3B">
        <w:t>there is</w:t>
      </w:r>
      <w:r>
        <w:t xml:space="preserve"> R1 and R2, both are configured properly using the </w:t>
      </w:r>
      <w:r w:rsidRPr="00CC18D3">
        <w:rPr>
          <w:rFonts w:ascii="Courier New" w:hAnsi="Courier New" w:cs="Courier New"/>
        </w:rPr>
        <w:t xml:space="preserve">ipv6 router </w:t>
      </w:r>
      <w:proofErr w:type="spellStart"/>
      <w:r w:rsidRPr="00CC18D3">
        <w:rPr>
          <w:rFonts w:ascii="Courier New" w:hAnsi="Courier New" w:cs="Courier New"/>
        </w:rPr>
        <w:t>ospf</w:t>
      </w:r>
      <w:proofErr w:type="spellEnd"/>
      <w:r>
        <w:t xml:space="preserve"> command. R1 would show an adjacency with R2, but R2 would not show an adjacency with R1. </w:t>
      </w:r>
    </w:p>
    <w:p w14:paraId="2E500C10" w14:textId="64B1CD08" w:rsidR="0044080E" w:rsidRDefault="00192486" w:rsidP="0044080E">
      <w:r>
        <w:t>This issue reproduced on every set of routers in the lab rack.</w:t>
      </w:r>
    </w:p>
    <w:p w14:paraId="4FEB9D13" w14:textId="2217AB5A" w:rsidR="0044080E" w:rsidRDefault="0044080E" w:rsidP="0044080E">
      <w:pPr>
        <w:pStyle w:val="Heading3"/>
      </w:pPr>
      <w:bookmarkStart w:id="56" w:name="_Toc493510042"/>
      <w:r>
        <w:t>Steps to Reproduce</w:t>
      </w:r>
      <w:bookmarkEnd w:id="56"/>
    </w:p>
    <w:p w14:paraId="3D5E8297" w14:textId="68A3C90E" w:rsidR="0044080E" w:rsidRDefault="0044080E" w:rsidP="0044080E">
      <w:r>
        <w:t xml:space="preserve">Unfortunately, there are no clear steps to reproduce this issue on a different set of routers. </w:t>
      </w:r>
    </w:p>
    <w:p w14:paraId="36D1A396" w14:textId="32C099D5" w:rsidR="00717866" w:rsidRDefault="00717866" w:rsidP="00CC18D3">
      <w:pPr>
        <w:pStyle w:val="Heading3"/>
      </w:pPr>
      <w:bookmarkStart w:id="57" w:name="_Toc493510043"/>
      <w:r>
        <w:t>Expected Behavior</w:t>
      </w:r>
      <w:bookmarkEnd w:id="57"/>
    </w:p>
    <w:p w14:paraId="21DA4192" w14:textId="026C5CBC" w:rsidR="00717866" w:rsidRDefault="00717866" w:rsidP="00717866">
      <w:r>
        <w:t xml:space="preserve">Both routers were expected to have mutual </w:t>
      </w:r>
      <w:r w:rsidR="00C47A5B">
        <w:t>adjacency</w:t>
      </w:r>
      <w:r>
        <w:t xml:space="preserve"> (both having an adjacency</w:t>
      </w:r>
      <w:r w:rsidR="00C47A5B">
        <w:t xml:space="preserve"> with each other</w:t>
      </w:r>
      <w:r>
        <w:t xml:space="preserve"> or neither).</w:t>
      </w:r>
    </w:p>
    <w:p w14:paraId="122E4E79" w14:textId="410AD6FD" w:rsidR="00C47A5B" w:rsidRDefault="00C47A5B" w:rsidP="00C47A5B">
      <w:pPr>
        <w:pStyle w:val="Heading3"/>
      </w:pPr>
      <w:bookmarkStart w:id="58" w:name="_Toc493510044"/>
      <w:r>
        <w:t>Actual Behavior</w:t>
      </w:r>
      <w:bookmarkEnd w:id="58"/>
    </w:p>
    <w:p w14:paraId="57E69155" w14:textId="55DBB14B" w:rsidR="00C47A5B" w:rsidRPr="00C47A5B" w:rsidRDefault="00C47A5B" w:rsidP="00C47A5B">
      <w:r>
        <w:t>One router had an adjacency with the other router. The other router did not have an adjacency with the first.</w:t>
      </w:r>
    </w:p>
    <w:p w14:paraId="21B7506E" w14:textId="378650AC" w:rsidR="00CC18D3" w:rsidRDefault="00CC18D3" w:rsidP="00CC18D3">
      <w:pPr>
        <w:pStyle w:val="Heading3"/>
      </w:pPr>
      <w:bookmarkStart w:id="59" w:name="_Toc493510045"/>
      <w:r>
        <w:t>Troubleshooting Steps</w:t>
      </w:r>
      <w:bookmarkEnd w:id="59"/>
    </w:p>
    <w:p w14:paraId="0410731D" w14:textId="77777777" w:rsidR="0044080E" w:rsidRDefault="0011440D" w:rsidP="00192486">
      <w:r>
        <w:t xml:space="preserve">After verifying </w:t>
      </w:r>
      <w:r w:rsidR="0044080E">
        <w:t xml:space="preserve">the configuration was correct, the </w:t>
      </w:r>
      <w:r w:rsidR="0044080E" w:rsidRPr="0044080E">
        <w:rPr>
          <w:rFonts w:ascii="Courier New" w:hAnsi="Courier New" w:cs="Courier New"/>
        </w:rPr>
        <w:t xml:space="preserve">clear </w:t>
      </w:r>
      <w:proofErr w:type="spellStart"/>
      <w:r w:rsidR="0044080E" w:rsidRPr="0044080E">
        <w:rPr>
          <w:rFonts w:ascii="Courier New" w:hAnsi="Courier New" w:cs="Courier New"/>
        </w:rPr>
        <w:t>ip</w:t>
      </w:r>
      <w:proofErr w:type="spellEnd"/>
      <w:r w:rsidR="0044080E" w:rsidRPr="0044080E">
        <w:rPr>
          <w:rFonts w:ascii="Courier New" w:hAnsi="Courier New" w:cs="Courier New"/>
        </w:rPr>
        <w:t xml:space="preserve"> </w:t>
      </w:r>
      <w:proofErr w:type="spellStart"/>
      <w:r w:rsidR="0044080E" w:rsidRPr="0044080E">
        <w:rPr>
          <w:rFonts w:ascii="Courier New" w:hAnsi="Courier New" w:cs="Courier New"/>
        </w:rPr>
        <w:t>ospf</w:t>
      </w:r>
      <w:proofErr w:type="spellEnd"/>
      <w:r w:rsidR="0044080E" w:rsidRPr="0044080E">
        <w:rPr>
          <w:rFonts w:ascii="Courier New" w:hAnsi="Courier New" w:cs="Courier New"/>
        </w:rPr>
        <w:t xml:space="preserve"> process command</w:t>
      </w:r>
      <w:r w:rsidR="0044080E">
        <w:t xml:space="preserve"> was executed, to no avail, the issue persisted.</w:t>
      </w:r>
    </w:p>
    <w:p w14:paraId="5671D256" w14:textId="20927091" w:rsidR="00192486" w:rsidRDefault="0044080E" w:rsidP="00192486">
      <w:r>
        <w:t>After switching lab racks, the issue was not able to be reproduced, even with the same configurations.</w:t>
      </w:r>
    </w:p>
    <w:p w14:paraId="685E4454" w14:textId="5E1DE01C" w:rsidR="0044080E" w:rsidRDefault="0044080E" w:rsidP="0044080E">
      <w:pPr>
        <w:pStyle w:val="Heading3"/>
      </w:pPr>
      <w:bookmarkStart w:id="60" w:name="_Toc493510046"/>
      <w:r>
        <w:t>Solution</w:t>
      </w:r>
      <w:bookmarkEnd w:id="60"/>
    </w:p>
    <w:p w14:paraId="3B2B6ABD" w14:textId="12C5DFC5" w:rsidR="0044080E" w:rsidRDefault="0044080E" w:rsidP="0044080E">
      <w:r>
        <w:t>This issue seems to be a layer one issue or a problem with the Cisco IOS. The issue could not be reproduced on a separate rack. Hopefully a new IOS will solve the issue but it has not been tested.</w:t>
      </w:r>
    </w:p>
    <w:p w14:paraId="4C2641F6" w14:textId="0308963E" w:rsidR="00CE786F" w:rsidRDefault="00CE786F" w:rsidP="00CE786F">
      <w:pPr>
        <w:pStyle w:val="Heading2"/>
      </w:pPr>
      <w:bookmarkStart w:id="61" w:name="_Toc493510047"/>
      <w:r>
        <w:t>`</w:t>
      </w:r>
      <w:proofErr w:type="gramStart"/>
      <w:r>
        <w:t>router</w:t>
      </w:r>
      <w:proofErr w:type="gramEnd"/>
      <w:r>
        <w:t xml:space="preserve"> ospfv3` command is not valid in Packet Tracer</w:t>
      </w:r>
      <w:bookmarkEnd w:id="61"/>
    </w:p>
    <w:p w14:paraId="5B83178E" w14:textId="245E86E6" w:rsidR="00CE786F" w:rsidRDefault="00CE786F" w:rsidP="00CE786F">
      <w:pPr>
        <w:pStyle w:val="Heading3"/>
      </w:pPr>
      <w:bookmarkStart w:id="62" w:name="_Toc493510048"/>
      <w:r>
        <w:t>Problem Description</w:t>
      </w:r>
      <w:bookmarkEnd w:id="62"/>
    </w:p>
    <w:p w14:paraId="5969E6F7" w14:textId="3C666D6F" w:rsidR="00CE786F" w:rsidRDefault="00C35EFD" w:rsidP="00CE786F">
      <w:r>
        <w:t xml:space="preserve">Packet Tracer 7.0.0 does not currently support the </w:t>
      </w:r>
      <w:r w:rsidR="00187BDB">
        <w:rPr>
          <w:rFonts w:ascii="Courier New" w:hAnsi="Courier New" w:cs="Courier New"/>
        </w:rPr>
        <w:t xml:space="preserve">router </w:t>
      </w:r>
      <w:r w:rsidRPr="00C35EFD">
        <w:rPr>
          <w:rFonts w:ascii="Courier New" w:hAnsi="Courier New" w:cs="Courier New"/>
        </w:rPr>
        <w:t>ospfv3</w:t>
      </w:r>
      <w:r>
        <w:t xml:space="preserve"> command.</w:t>
      </w:r>
    </w:p>
    <w:p w14:paraId="6E3CD7FA" w14:textId="0720D0C6" w:rsidR="00C35EFD" w:rsidRDefault="00C35EFD" w:rsidP="00C35EFD">
      <w:pPr>
        <w:pStyle w:val="Heading3"/>
      </w:pPr>
      <w:bookmarkStart w:id="63" w:name="_Toc493510049"/>
      <w:r>
        <w:t>Steps to Reproduce</w:t>
      </w:r>
      <w:bookmarkEnd w:id="63"/>
    </w:p>
    <w:p w14:paraId="10F5E512" w14:textId="453258DB" w:rsidR="00C35EFD" w:rsidRDefault="00C35EFD" w:rsidP="00C35EFD">
      <w:pPr>
        <w:pStyle w:val="ListParagraph"/>
        <w:numPr>
          <w:ilvl w:val="0"/>
          <w:numId w:val="3"/>
        </w:numPr>
      </w:pPr>
      <w:r>
        <w:t>Open packet tracer 7.0.0</w:t>
      </w:r>
    </w:p>
    <w:p w14:paraId="3787A259" w14:textId="4D549168" w:rsidR="00C35EFD" w:rsidRDefault="008C1F9B" w:rsidP="00C35EFD">
      <w:pPr>
        <w:pStyle w:val="ListParagraph"/>
        <w:numPr>
          <w:ilvl w:val="0"/>
          <w:numId w:val="3"/>
        </w:numPr>
      </w:pPr>
      <w:r>
        <w:t>Place a</w:t>
      </w:r>
      <w:r w:rsidR="004B1752">
        <w:t xml:space="preserve"> </w:t>
      </w:r>
      <w:r w:rsidR="00C35EFD">
        <w:t>device</w:t>
      </w:r>
      <w:r w:rsidR="004B1752">
        <w:t xml:space="preserve"> that supports OSPF</w:t>
      </w:r>
      <w:r w:rsidR="00C35EFD">
        <w:t xml:space="preserve"> on the topology</w:t>
      </w:r>
    </w:p>
    <w:p w14:paraId="517869EB" w14:textId="1F63CAD3" w:rsidR="00C35EFD" w:rsidRDefault="00C35EFD" w:rsidP="00C35EFD">
      <w:pPr>
        <w:pStyle w:val="ListParagraph"/>
        <w:numPr>
          <w:ilvl w:val="0"/>
          <w:numId w:val="3"/>
        </w:numPr>
      </w:pPr>
      <w:r>
        <w:t>Enable IPv4 and IPv6 routing</w:t>
      </w:r>
    </w:p>
    <w:p w14:paraId="0B5A86AA" w14:textId="51D310C4" w:rsidR="00C35EFD" w:rsidRDefault="00C35EFD" w:rsidP="00C35EFD">
      <w:pPr>
        <w:pStyle w:val="ListParagraph"/>
        <w:numPr>
          <w:ilvl w:val="0"/>
          <w:numId w:val="3"/>
        </w:numPr>
      </w:pPr>
      <w:r>
        <w:t xml:space="preserve">Attempt to start an OSPFv3 process with the </w:t>
      </w:r>
      <w:r w:rsidRPr="00C35EFD">
        <w:rPr>
          <w:rFonts w:ascii="Courier New" w:hAnsi="Courier New" w:cs="Courier New"/>
        </w:rPr>
        <w:t>router ospfv3</w:t>
      </w:r>
      <w:r>
        <w:t xml:space="preserve"> command</w:t>
      </w:r>
    </w:p>
    <w:p w14:paraId="2936FF3A" w14:textId="7D0E45B3" w:rsidR="00C35EFD" w:rsidRDefault="00C35EFD" w:rsidP="00C35EFD">
      <w:pPr>
        <w:pStyle w:val="Heading3"/>
      </w:pPr>
      <w:bookmarkStart w:id="64" w:name="_Toc493510050"/>
      <w:r>
        <w:lastRenderedPageBreak/>
        <w:t xml:space="preserve">Expected </w:t>
      </w:r>
      <w:r w:rsidR="006E5B87">
        <w:t>Behavior</w:t>
      </w:r>
      <w:bookmarkEnd w:id="64"/>
    </w:p>
    <w:p w14:paraId="25354825" w14:textId="673E1225" w:rsidR="00C35EFD" w:rsidRDefault="00187BDB" w:rsidP="00C35EFD">
      <w:r>
        <w:t xml:space="preserve">The </w:t>
      </w:r>
      <w:r w:rsidRPr="00187BDB">
        <w:rPr>
          <w:rFonts w:ascii="Courier New" w:hAnsi="Courier New" w:cs="Courier New"/>
        </w:rPr>
        <w:t>router ospfv3</w:t>
      </w:r>
      <w:r>
        <w:t xml:space="preserve"> command is expected to begin the OSPFv3 process.</w:t>
      </w:r>
    </w:p>
    <w:p w14:paraId="534AF712" w14:textId="29C8AE34" w:rsidR="006E5B87" w:rsidRDefault="006E5B87" w:rsidP="006E5B87">
      <w:pPr>
        <w:pStyle w:val="Heading3"/>
      </w:pPr>
      <w:bookmarkStart w:id="65" w:name="_Toc493510051"/>
      <w:r>
        <w:t>Actual Behavior</w:t>
      </w:r>
      <w:bookmarkEnd w:id="65"/>
    </w:p>
    <w:p w14:paraId="12CFC514" w14:textId="60A5F467" w:rsidR="006E5B87" w:rsidRDefault="006E5B87" w:rsidP="006E5B87">
      <w:r>
        <w:t xml:space="preserve">The </w:t>
      </w:r>
      <w:r w:rsidRPr="006E5B87">
        <w:rPr>
          <w:rFonts w:ascii="Courier New" w:hAnsi="Courier New" w:cs="Courier New"/>
        </w:rPr>
        <w:t>% Inval</w:t>
      </w:r>
      <w:r>
        <w:rPr>
          <w:rFonts w:ascii="Courier New" w:hAnsi="Courier New" w:cs="Courier New"/>
        </w:rPr>
        <w:t xml:space="preserve">id input detected at '^' marker error </w:t>
      </w:r>
      <w:r>
        <w:t>was thrown</w:t>
      </w:r>
      <w:r w:rsidR="00244E12">
        <w:t xml:space="preserve"> to the console</w:t>
      </w:r>
      <w:r>
        <w:t>.</w:t>
      </w:r>
    </w:p>
    <w:p w14:paraId="599E0A1A" w14:textId="3A39901F" w:rsidR="00D96A68" w:rsidRDefault="00D96A68" w:rsidP="00D96A68">
      <w:pPr>
        <w:pStyle w:val="Heading3"/>
      </w:pPr>
      <w:bookmarkStart w:id="66" w:name="_Toc493510052"/>
      <w:r>
        <w:t>Troubleshooting Steps</w:t>
      </w:r>
      <w:bookmarkEnd w:id="66"/>
    </w:p>
    <w:p w14:paraId="4D5AC9B5" w14:textId="2A1FA817" w:rsidR="00D96A68" w:rsidRDefault="00D96A68" w:rsidP="00D96A68">
      <w:r>
        <w:t>After updating packet tracer and creating a new project, it did not solve the issue.</w:t>
      </w:r>
    </w:p>
    <w:p w14:paraId="1B80559F" w14:textId="6F15B88E" w:rsidR="00717866" w:rsidRDefault="00717866" w:rsidP="00717866">
      <w:pPr>
        <w:pStyle w:val="Heading3"/>
      </w:pPr>
      <w:bookmarkStart w:id="67" w:name="_Toc493510053"/>
      <w:r>
        <w:t>Solution</w:t>
      </w:r>
      <w:bookmarkEnd w:id="67"/>
    </w:p>
    <w:p w14:paraId="2F561766" w14:textId="24B63182" w:rsidR="00717866" w:rsidRPr="00717866" w:rsidRDefault="00717866" w:rsidP="00717866">
      <w:r>
        <w:t xml:space="preserve">All </w:t>
      </w:r>
      <w:r w:rsidR="00AE6A05">
        <w:t>configurations</w:t>
      </w:r>
      <w:r>
        <w:t xml:space="preserve"> were made by using both the </w:t>
      </w:r>
      <w:r w:rsidRPr="00717866">
        <w:rPr>
          <w:rFonts w:ascii="Courier New" w:hAnsi="Courier New" w:cs="Courier New"/>
        </w:rPr>
        <w:t xml:space="preserve">router </w:t>
      </w:r>
      <w:proofErr w:type="spellStart"/>
      <w:r w:rsidRPr="00717866">
        <w:rPr>
          <w:rFonts w:ascii="Courier New" w:hAnsi="Courier New" w:cs="Courier New"/>
        </w:rPr>
        <w:t>ospf</w:t>
      </w:r>
      <w:proofErr w:type="spellEnd"/>
      <w:r>
        <w:t xml:space="preserve"> and </w:t>
      </w:r>
      <w:r w:rsidRPr="00717866">
        <w:rPr>
          <w:rFonts w:ascii="Courier New" w:hAnsi="Courier New" w:cs="Courier New"/>
        </w:rPr>
        <w:t xml:space="preserve">ipv6 router </w:t>
      </w:r>
      <w:proofErr w:type="spellStart"/>
      <w:r w:rsidRPr="00717866">
        <w:rPr>
          <w:rFonts w:ascii="Courier New" w:hAnsi="Courier New" w:cs="Courier New"/>
        </w:rPr>
        <w:t>ospf</w:t>
      </w:r>
      <w:proofErr w:type="spellEnd"/>
      <w:r>
        <w:t xml:space="preserve"> commands.</w:t>
      </w:r>
    </w:p>
    <w:p w14:paraId="569D110C" w14:textId="36F37BEC" w:rsidR="00851919" w:rsidRDefault="00FE7870" w:rsidP="00851919">
      <w:pPr>
        <w:pStyle w:val="Heading2"/>
      </w:pPr>
      <w:bookmarkStart w:id="68" w:name="_Toc493510054"/>
      <w:r>
        <w:t>`</w:t>
      </w:r>
      <w:proofErr w:type="gramStart"/>
      <w:r>
        <w:t>s</w:t>
      </w:r>
      <w:r w:rsidR="00221951">
        <w:t>how</w:t>
      </w:r>
      <w:proofErr w:type="gramEnd"/>
      <w:r w:rsidR="00221951">
        <w:t xml:space="preserve"> </w:t>
      </w:r>
      <w:proofErr w:type="spellStart"/>
      <w:r w:rsidR="00221951">
        <w:t>ip</w:t>
      </w:r>
      <w:proofErr w:type="spellEnd"/>
      <w:r w:rsidR="00221951">
        <w:t xml:space="preserve"> </w:t>
      </w:r>
      <w:proofErr w:type="spellStart"/>
      <w:r w:rsidR="00221951">
        <w:t>ospf</w:t>
      </w:r>
      <w:proofErr w:type="spellEnd"/>
      <w:r w:rsidR="007231AF">
        <w:t xml:space="preserve"> interface</w:t>
      </w:r>
      <w:r>
        <w:t>`</w:t>
      </w:r>
      <w:r w:rsidR="00221951">
        <w:t xml:space="preserve"> command crashes Packet Tracer</w:t>
      </w:r>
      <w:bookmarkEnd w:id="68"/>
    </w:p>
    <w:p w14:paraId="3D185D23" w14:textId="0574FA8E" w:rsidR="00851919" w:rsidRDefault="00851919" w:rsidP="00851919">
      <w:pPr>
        <w:pStyle w:val="Heading3"/>
      </w:pPr>
      <w:bookmarkStart w:id="69" w:name="_Toc493510055"/>
      <w:r>
        <w:t>Problem Description</w:t>
      </w:r>
      <w:bookmarkEnd w:id="69"/>
    </w:p>
    <w:p w14:paraId="73BCDB25" w14:textId="700351DB" w:rsidR="00851919" w:rsidRDefault="00851919" w:rsidP="00851919">
      <w:r>
        <w:t>On packet tracer 7</w:t>
      </w:r>
      <w:r w:rsidR="004C22ED">
        <w:t>.0.0</w:t>
      </w:r>
      <w:r>
        <w:t xml:space="preserve">, </w:t>
      </w:r>
      <w:r w:rsidR="00221951">
        <w:t xml:space="preserve">the </w:t>
      </w:r>
      <w:r w:rsidR="00221951" w:rsidRPr="00221951">
        <w:rPr>
          <w:rFonts w:ascii="Courier New" w:hAnsi="Courier New" w:cs="Courier New"/>
        </w:rPr>
        <w:t xml:space="preserve">show </w:t>
      </w:r>
      <w:proofErr w:type="spellStart"/>
      <w:r w:rsidR="00221951" w:rsidRPr="00221951">
        <w:rPr>
          <w:rFonts w:ascii="Courier New" w:hAnsi="Courier New" w:cs="Courier New"/>
        </w:rPr>
        <w:t>ip</w:t>
      </w:r>
      <w:proofErr w:type="spellEnd"/>
      <w:r w:rsidR="00221951" w:rsidRPr="00221951">
        <w:rPr>
          <w:rFonts w:ascii="Courier New" w:hAnsi="Courier New" w:cs="Courier New"/>
        </w:rPr>
        <w:t xml:space="preserve"> </w:t>
      </w:r>
      <w:proofErr w:type="spellStart"/>
      <w:r w:rsidR="00221951" w:rsidRPr="00221951">
        <w:rPr>
          <w:rFonts w:ascii="Courier New" w:hAnsi="Courier New" w:cs="Courier New"/>
        </w:rPr>
        <w:t>ospf</w:t>
      </w:r>
      <w:proofErr w:type="spellEnd"/>
      <w:r w:rsidR="00221951" w:rsidRPr="00221951">
        <w:rPr>
          <w:rFonts w:ascii="Courier New" w:hAnsi="Courier New" w:cs="Courier New"/>
        </w:rPr>
        <w:t xml:space="preserve"> interface</w:t>
      </w:r>
      <w:r w:rsidR="00221951">
        <w:t xml:space="preserve"> command would crash the simulation.</w:t>
      </w:r>
    </w:p>
    <w:p w14:paraId="314B0B21" w14:textId="0AAA3768" w:rsidR="00221951" w:rsidRDefault="00221951" w:rsidP="00221951">
      <w:pPr>
        <w:pStyle w:val="Heading3"/>
      </w:pPr>
      <w:bookmarkStart w:id="70" w:name="_Toc493510056"/>
      <w:r>
        <w:t>Steps so Reproduce</w:t>
      </w:r>
      <w:bookmarkEnd w:id="70"/>
    </w:p>
    <w:p w14:paraId="4C52287E" w14:textId="7A7B7F80" w:rsidR="00221951" w:rsidRDefault="00221951" w:rsidP="00221951">
      <w:pPr>
        <w:pStyle w:val="ListParagraph"/>
        <w:numPr>
          <w:ilvl w:val="0"/>
          <w:numId w:val="2"/>
        </w:numPr>
      </w:pPr>
      <w:r>
        <w:t>Open packet Tracer 7.0.0.0306</w:t>
      </w:r>
      <w:r w:rsidR="005630BE">
        <w:t>.</w:t>
      </w:r>
    </w:p>
    <w:p w14:paraId="1A1EA5DC" w14:textId="2C3B28B8" w:rsidR="00221951" w:rsidRDefault="00221951" w:rsidP="00221951">
      <w:pPr>
        <w:pStyle w:val="ListParagraph"/>
        <w:numPr>
          <w:ilvl w:val="0"/>
          <w:numId w:val="2"/>
        </w:numPr>
      </w:pPr>
      <w:r>
        <w:t>Place 3 routers down and connect them via crossover cables</w:t>
      </w:r>
      <w:r w:rsidR="005630BE">
        <w:t>.</w:t>
      </w:r>
    </w:p>
    <w:p w14:paraId="2DEDE569" w14:textId="5AF46700" w:rsidR="00221951" w:rsidRDefault="00221951" w:rsidP="00ED2292">
      <w:pPr>
        <w:pStyle w:val="ListParagraph"/>
        <w:numPr>
          <w:ilvl w:val="0"/>
          <w:numId w:val="2"/>
        </w:numPr>
      </w:pPr>
      <w:r>
        <w:t>Run necessary commands to set the first router in area 0, the second as the ABR between area 0 and 1, and the third in area 1</w:t>
      </w:r>
      <w:r w:rsidR="005630BE">
        <w:t>.</w:t>
      </w:r>
    </w:p>
    <w:p w14:paraId="6BDD0DFB" w14:textId="04C5A0F7" w:rsidR="005630BE" w:rsidRDefault="005630BE" w:rsidP="00ED2292">
      <w:pPr>
        <w:pStyle w:val="ListParagraph"/>
        <w:numPr>
          <w:ilvl w:val="0"/>
          <w:numId w:val="2"/>
        </w:numPr>
      </w:pPr>
      <w:r>
        <w:t>Wait for a fraudulent dead timer error, use the “Fast Forward Time” feature to increase the likelihood of this.</w:t>
      </w:r>
    </w:p>
    <w:p w14:paraId="3F1C3E1D" w14:textId="497A6FB5" w:rsidR="00221951" w:rsidRPr="00221951" w:rsidRDefault="00221951" w:rsidP="00221951">
      <w:pPr>
        <w:pStyle w:val="ListParagraph"/>
        <w:numPr>
          <w:ilvl w:val="0"/>
          <w:numId w:val="2"/>
        </w:numPr>
      </w:pPr>
      <w:r>
        <w:t xml:space="preserve">On the ABR, run the command </w:t>
      </w:r>
      <w:r w:rsidRPr="007231AF">
        <w:rPr>
          <w:rFonts w:ascii="Courier New" w:hAnsi="Courier New" w:cs="Courier New"/>
        </w:rPr>
        <w:t xml:space="preserve">show </w:t>
      </w:r>
      <w:proofErr w:type="spellStart"/>
      <w:r w:rsidRPr="007231AF">
        <w:rPr>
          <w:rFonts w:ascii="Courier New" w:hAnsi="Courier New" w:cs="Courier New"/>
        </w:rPr>
        <w:t>ip</w:t>
      </w:r>
      <w:proofErr w:type="spellEnd"/>
      <w:r w:rsidRPr="007231AF">
        <w:rPr>
          <w:rFonts w:ascii="Courier New" w:hAnsi="Courier New" w:cs="Courier New"/>
        </w:rPr>
        <w:t xml:space="preserve"> </w:t>
      </w:r>
      <w:proofErr w:type="spellStart"/>
      <w:r w:rsidRPr="007231AF">
        <w:rPr>
          <w:rFonts w:ascii="Courier New" w:hAnsi="Courier New" w:cs="Courier New"/>
        </w:rPr>
        <w:t>ospf</w:t>
      </w:r>
      <w:proofErr w:type="spellEnd"/>
      <w:r w:rsidRPr="007231AF">
        <w:rPr>
          <w:rFonts w:ascii="Courier New" w:hAnsi="Courier New" w:cs="Courier New"/>
        </w:rPr>
        <w:t xml:space="preserve"> interface</w:t>
      </w:r>
      <w:r>
        <w:t xml:space="preserve"> to the interface connected to area 1</w:t>
      </w:r>
      <w:r w:rsidR="005630BE">
        <w:t>.</w:t>
      </w:r>
    </w:p>
    <w:p w14:paraId="7F542041" w14:textId="31AA219C" w:rsidR="00221951" w:rsidRDefault="00221951" w:rsidP="00221951">
      <w:pPr>
        <w:pStyle w:val="Heading3"/>
      </w:pPr>
      <w:bookmarkStart w:id="71" w:name="_Toc493510057"/>
      <w:r>
        <w:t>Troubleshooting Steps</w:t>
      </w:r>
      <w:bookmarkEnd w:id="71"/>
    </w:p>
    <w:p w14:paraId="18AF8DB1" w14:textId="46A74E55" w:rsidR="0056713C" w:rsidRDefault="00221951" w:rsidP="00221951">
      <w:r>
        <w:t xml:space="preserve">After restarting the simulation, </w:t>
      </w:r>
      <w:r w:rsidR="004A5A3C">
        <w:t>the issue could still be reproduced</w:t>
      </w:r>
      <w:r w:rsidR="0056713C">
        <w:t>. The steps</w:t>
      </w:r>
      <w:r w:rsidR="004A5A3C">
        <w:t xml:space="preserve"> taken</w:t>
      </w:r>
      <w:r w:rsidR="00BD118E">
        <w:t xml:space="preserve"> to resolve this issue</w:t>
      </w:r>
      <w:r w:rsidR="0056713C">
        <w:t xml:space="preserve"> included opening a new packet tracer project, restarting the computer, and reinstalling packet tracer. All steps were unfruitful.</w:t>
      </w:r>
    </w:p>
    <w:p w14:paraId="261246E0" w14:textId="695CEEFF" w:rsidR="00ED2292" w:rsidRDefault="00ED2292" w:rsidP="00ED2292">
      <w:pPr>
        <w:pStyle w:val="Heading3"/>
      </w:pPr>
      <w:bookmarkStart w:id="72" w:name="_Toc493510058"/>
      <w:r>
        <w:t>Expected Behavior</w:t>
      </w:r>
      <w:bookmarkEnd w:id="72"/>
    </w:p>
    <w:p w14:paraId="02E7F970" w14:textId="77777777" w:rsidR="007359AB" w:rsidRDefault="007359AB" w:rsidP="00ED2292">
      <w:r>
        <w:t>This command should have outputted interface information about OSPF participating interfaces.</w:t>
      </w:r>
    </w:p>
    <w:p w14:paraId="2E635671" w14:textId="5C46D7AA" w:rsidR="007359AB" w:rsidRDefault="007359AB" w:rsidP="007359AB">
      <w:pPr>
        <w:pStyle w:val="Heading3"/>
      </w:pPr>
      <w:bookmarkStart w:id="73" w:name="_Toc493510059"/>
      <w:r>
        <w:t>Actual Behavior</w:t>
      </w:r>
      <w:bookmarkEnd w:id="73"/>
    </w:p>
    <w:p w14:paraId="2D498EB8" w14:textId="14C117DA" w:rsidR="00ED2292" w:rsidRPr="00ED2292" w:rsidRDefault="007359AB" w:rsidP="00ED2292">
      <w:r>
        <w:t xml:space="preserve">Packet Tracer crashes with no informational error. </w:t>
      </w:r>
    </w:p>
    <w:p w14:paraId="1735C333" w14:textId="0E2AC48F" w:rsidR="00546903" w:rsidRDefault="00546903" w:rsidP="00546903">
      <w:pPr>
        <w:pStyle w:val="Heading3"/>
      </w:pPr>
      <w:bookmarkStart w:id="74" w:name="_Toc493510060"/>
      <w:r>
        <w:t>Solution</w:t>
      </w:r>
      <w:bookmarkEnd w:id="74"/>
    </w:p>
    <w:p w14:paraId="5B7462E1" w14:textId="3C1F2564" w:rsidR="00546903" w:rsidRDefault="00546903" w:rsidP="00546903">
      <w:r>
        <w:t xml:space="preserve">Unfortunately, the issue could not be resolved. After searching the packet tracer bug database, a similar bug report was found. This report was said to be resolved in a previous version of packet tracer. Unable to reopen the bug due to </w:t>
      </w:r>
      <w:r w:rsidR="00476934">
        <w:t>a</w:t>
      </w:r>
      <w:r>
        <w:t xml:space="preserve"> lack of p</w:t>
      </w:r>
      <w:r w:rsidR="008918CA">
        <w:t xml:space="preserve">ermissions, </w:t>
      </w:r>
      <w:r w:rsidR="00476934">
        <w:t xml:space="preserve">a new one was </w:t>
      </w:r>
      <w:r w:rsidR="00AE3ABB">
        <w:t xml:space="preserve">filed (issue </w:t>
      </w:r>
      <w:r w:rsidR="005B111D">
        <w:t>#</w:t>
      </w:r>
      <w:r w:rsidR="00AE3ABB">
        <w:t>21607)</w:t>
      </w:r>
      <w:r w:rsidR="00476934">
        <w:t>.</w:t>
      </w:r>
      <w:r w:rsidR="007A1C5A">
        <w:t xml:space="preserve"> </w:t>
      </w:r>
      <w:r w:rsidR="00B4532A">
        <w:t>The physical lab was used instead.</w:t>
      </w:r>
    </w:p>
    <w:p w14:paraId="5EE16A47" w14:textId="0BDE781C" w:rsidR="00B46607" w:rsidRDefault="00B46607" w:rsidP="00B46607">
      <w:pPr>
        <w:pStyle w:val="Heading1"/>
      </w:pPr>
      <w:bookmarkStart w:id="75" w:name="_Toc493510061"/>
      <w:r>
        <w:lastRenderedPageBreak/>
        <w:t>Conclusion</w:t>
      </w:r>
      <w:bookmarkEnd w:id="75"/>
    </w:p>
    <w:p w14:paraId="70B2879C" w14:textId="1C1B7A70" w:rsidR="00A412CB" w:rsidRPr="00A412CB" w:rsidRDefault="00A412CB" w:rsidP="00A412CB">
      <w:r>
        <w:t xml:space="preserve">This lab </w:t>
      </w:r>
      <w:r w:rsidR="00D42B22">
        <w:t>demonstrated</w:t>
      </w:r>
      <w:r>
        <w:t xml:space="preserve"> the use of dual stack Multi-Area OSPF with a layer 3 switch. </w:t>
      </w:r>
      <w:r w:rsidR="00D42B22">
        <w:t xml:space="preserve">It </w:t>
      </w:r>
      <w:r w:rsidR="003C5344">
        <w:t>took</w:t>
      </w:r>
      <w:r w:rsidR="00D42B22">
        <w:t xml:space="preserve"> a close look at </w:t>
      </w:r>
      <w:r w:rsidR="00191326">
        <w:t xml:space="preserve">how OSPF can be used as a scalable network technology. </w:t>
      </w:r>
      <w:r w:rsidR="00354F92">
        <w:t xml:space="preserve">OSPF areas can be used to segment logical networks and encapsulate them in a modular system. </w:t>
      </w:r>
      <w:r w:rsidR="005D7A3B">
        <w:t>LSAs provide an important role in</w:t>
      </w:r>
      <w:r w:rsidR="00D177C6">
        <w:t xml:space="preserve"> OSPF</w:t>
      </w:r>
      <w:r w:rsidR="005D7A3B">
        <w:t xml:space="preserve"> routers communicating </w:t>
      </w:r>
      <w:r w:rsidR="00C6505D">
        <w:t>routing</w:t>
      </w:r>
      <w:r w:rsidR="004F46A4">
        <w:t xml:space="preserve"> </w:t>
      </w:r>
      <w:r w:rsidR="00873E2F">
        <w:t>updates</w:t>
      </w:r>
      <w:r w:rsidR="005D7A3B">
        <w:t xml:space="preserve"> between adjacencies.</w:t>
      </w:r>
      <w:r w:rsidR="00354F92">
        <w:t xml:space="preserve"> </w:t>
      </w:r>
    </w:p>
    <w:p w14:paraId="6ECEF061" w14:textId="77777777" w:rsidR="00B15BB2" w:rsidRDefault="00B15BB2" w:rsidP="005F1E59">
      <w:pPr>
        <w:pStyle w:val="Heading1"/>
      </w:pPr>
      <w:bookmarkStart w:id="76" w:name="_Toc493510062"/>
      <w:r>
        <w:t xml:space="preserve">Helpful </w:t>
      </w:r>
      <w:r w:rsidR="005F1E59">
        <w:t>Resources</w:t>
      </w:r>
      <w:bookmarkEnd w:id="76"/>
    </w:p>
    <w:p w14:paraId="05775C0A" w14:textId="5C354B42" w:rsidR="00552AB9" w:rsidRDefault="0090492E" w:rsidP="00986232">
      <w:r>
        <w:t xml:space="preserve">If you wish to continue your research about this topic, </w:t>
      </w:r>
      <w:r w:rsidR="00566D73">
        <w:t>the following topics have been</w:t>
      </w:r>
      <w:r>
        <w:t xml:space="preserve"> found </w:t>
      </w:r>
      <w:r w:rsidR="00566D73">
        <w:t xml:space="preserve">to be </w:t>
      </w:r>
      <w:r>
        <w:t>exemplary.</w:t>
      </w:r>
    </w:p>
    <w:p w14:paraId="4F1292AB" w14:textId="77777777" w:rsidR="00552AB9" w:rsidRPr="004559DA" w:rsidRDefault="00552AB9" w:rsidP="004559DA">
      <w:pPr>
        <w:spacing w:line="240" w:lineRule="auto"/>
        <w:rPr>
          <w:b/>
        </w:rPr>
      </w:pPr>
      <w:r w:rsidRPr="004559DA">
        <w:rPr>
          <w:b/>
        </w:rPr>
        <w:t xml:space="preserve">Moy, J., "OSPF Version 2", RFC 1247, DOI 10.17487/RFC1247, July 1991, </w:t>
      </w:r>
    </w:p>
    <w:p w14:paraId="16919C51" w14:textId="77777777" w:rsidR="00552AB9" w:rsidRDefault="00552AB9" w:rsidP="004559DA">
      <w:pPr>
        <w:spacing w:line="240" w:lineRule="auto"/>
        <w:ind w:firstLine="720"/>
        <w:rPr>
          <w:b/>
        </w:rPr>
      </w:pPr>
      <w:r w:rsidRPr="004559DA">
        <w:rPr>
          <w:b/>
        </w:rPr>
        <w:t>&lt;https://www.rfc-editor.org/info/rfc1247&gt;.</w:t>
      </w:r>
    </w:p>
    <w:p w14:paraId="6B267C01" w14:textId="78E83C22" w:rsidR="004559DA" w:rsidRDefault="004559DA" w:rsidP="00713136">
      <w:pPr>
        <w:spacing w:line="240" w:lineRule="auto"/>
        <w:ind w:left="720"/>
      </w:pPr>
      <w:r>
        <w:t>This is the blueprint for OSPF</w:t>
      </w:r>
      <w:r w:rsidR="00713136">
        <w:t>v2</w:t>
      </w:r>
      <w:r w:rsidR="00181535">
        <w:t xml:space="preserve">, a primary source. It </w:t>
      </w:r>
      <w:r w:rsidR="00713136">
        <w:t>is a very good place to reference if you have any questions about the OSPF protocol itself.</w:t>
      </w:r>
    </w:p>
    <w:p w14:paraId="0057F019" w14:textId="77777777" w:rsidR="00F91C36" w:rsidRPr="004559DA" w:rsidRDefault="00F91C36" w:rsidP="00713136">
      <w:pPr>
        <w:spacing w:line="240" w:lineRule="auto"/>
        <w:ind w:left="720"/>
      </w:pPr>
    </w:p>
    <w:sectPr w:rsidR="00F91C36" w:rsidRPr="004559DA" w:rsidSect="0021044B">
      <w:headerReference w:type="default" r:id="rId68"/>
      <w:footerReference w:type="even" r:id="rId69"/>
      <w:footerReference w:type="default" r:id="rId70"/>
      <w:headerReference w:type="first" r:id="rId7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EFE7A" w14:textId="77777777" w:rsidR="00D96A68" w:rsidRDefault="00D96A68">
      <w:pPr>
        <w:spacing w:after="0" w:line="240" w:lineRule="auto"/>
      </w:pPr>
      <w:r>
        <w:separator/>
      </w:r>
    </w:p>
  </w:endnote>
  <w:endnote w:type="continuationSeparator" w:id="0">
    <w:p w14:paraId="6201B049" w14:textId="77777777" w:rsidR="00D96A68" w:rsidRDefault="00D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4F6DE" w14:textId="77777777" w:rsidR="00D96A68" w:rsidRDefault="00D96A68">
    <w:pPr>
      <w:jc w:val="right"/>
    </w:pPr>
  </w:p>
  <w:p w14:paraId="30AF7BE4" w14:textId="77777777" w:rsidR="00D96A68" w:rsidRDefault="00D96A68">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7309A1E" w14:textId="77777777" w:rsidR="00D96A68" w:rsidRDefault="00D96A68">
    <w:pPr>
      <w:jc w:val="right"/>
    </w:pPr>
    <w:r>
      <w:rPr>
        <w:noProof/>
      </w:rPr>
      <mc:AlternateContent>
        <mc:Choice Requires="wpg">
          <w:drawing>
            <wp:inline distT="0" distB="0" distL="0" distR="0" wp14:anchorId="07633AE1" wp14:editId="04D690ED">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FD72F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7E9544E4" w14:textId="77777777" w:rsidR="00D96A68" w:rsidRDefault="00D96A68">
    <w:pPr>
      <w:pStyle w:val="NoSpacing"/>
      <w:rPr>
        <w:sz w:val="2"/>
        <w:szCs w:val="2"/>
      </w:rPr>
    </w:pPr>
  </w:p>
  <w:p w14:paraId="3F80D06B" w14:textId="77777777" w:rsidR="00D96A68" w:rsidRDefault="00D96A68"/>
  <w:p w14:paraId="4BC880CC" w14:textId="77777777" w:rsidR="00D96A68" w:rsidRDefault="00D96A68"/>
  <w:p w14:paraId="6601E979" w14:textId="77777777" w:rsidR="00D96A68" w:rsidRDefault="00D96A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28F46" w14:textId="37B43A0F" w:rsidR="00D96A68" w:rsidRDefault="00D96A68" w:rsidP="0047339B">
    <w:pPr>
      <w:tabs>
        <w:tab w:val="left" w:pos="720"/>
        <w:tab w:val="center" w:pos="5040"/>
      </w:tabs>
    </w:pPr>
    <w:r>
      <w:rPr>
        <w:color w:val="6076B4" w:themeColor="accent1"/>
      </w:rPr>
      <w:t>Wenger</w:t>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21044B">
      <w:rPr>
        <w:color w:val="6076B4" w:themeColor="accent1"/>
      </w:rPr>
      <w:fldChar w:fldCharType="separate"/>
    </w:r>
    <w:r w:rsidR="00DF2169">
      <w:rPr>
        <w:noProof/>
        <w:color w:val="6076B4" w:themeColor="accent1"/>
      </w:rPr>
      <w:t>Purpose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DF2169">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225C" w14:textId="77777777" w:rsidR="00D96A68" w:rsidRDefault="00D96A68">
      <w:pPr>
        <w:spacing w:after="0" w:line="240" w:lineRule="auto"/>
      </w:pPr>
      <w:r>
        <w:separator/>
      </w:r>
    </w:p>
  </w:footnote>
  <w:footnote w:type="continuationSeparator" w:id="0">
    <w:p w14:paraId="641FB12F" w14:textId="77777777" w:rsidR="00D96A68" w:rsidRDefault="00D96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498FB" w14:textId="77777777" w:rsidR="00D96A68" w:rsidRDefault="00D96A68" w:rsidP="0047339B">
    <w:pPr>
      <w:tabs>
        <w:tab w:val="center" w:pos="5040"/>
        <w:tab w:val="right" w:pos="10080"/>
      </w:tabs>
      <w:spacing w:after="0"/>
      <w:rPr>
        <w:color w:val="E4E9EF" w:themeColor="background2"/>
      </w:rPr>
    </w:pPr>
    <w:r>
      <w:rPr>
        <w:color w:val="6076B4" w:themeColor="accent1"/>
      </w:rPr>
      <w:tab/>
    </w:r>
    <w:sdt>
      <w:sdtPr>
        <w:rPr>
          <w:color w:val="6076B4" w:themeColor="accent1"/>
        </w:rPr>
        <w:alias w:val="Title"/>
        <w:id w:val="724561597"/>
        <w:dataBinding w:prefixMappings="xmlns:ns0='http://schemas.openxmlformats.org/package/2006/metadata/core-properties' xmlns:ns1='http://purl.org/dc/elements/1.1/'" w:xpath="/ns0:coreProperties[1]/ns1:title[1]" w:storeItemID="{6C3C8BC8-F283-45AE-878A-BAB7291924A1}"/>
        <w:text/>
      </w:sdtPr>
      <w:sdtEndPr/>
      <w:sdtContent>
        <w:r>
          <w:rPr>
            <w:color w:val="6076B4" w:themeColor="accent1"/>
          </w:rPr>
          <w:t>Multi-Area OSPF</w:t>
        </w:r>
      </w:sdtContent>
    </w:sdt>
    <w:r>
      <w:rPr>
        <w:color w:val="6076B4" w:themeColor="accent1"/>
      </w:rPr>
      <w:tab/>
    </w:r>
  </w:p>
  <w:p w14:paraId="56ED7D1F" w14:textId="77777777" w:rsidR="00D96A68" w:rsidRDefault="00D96A6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8F1E9" w14:textId="77777777" w:rsidR="00D96A68" w:rsidRDefault="00D96A68" w:rsidP="0047339B">
    <w:pPr>
      <w:pStyle w:val="Header"/>
      <w:jc w:val="right"/>
    </w:pPr>
    <w:r>
      <w:rPr>
        <w:color w:val="6076B4" w:themeColor="accent1"/>
      </w:rPr>
      <w:t>Maxwell Wenger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26EE"/>
    <w:multiLevelType w:val="hybridMultilevel"/>
    <w:tmpl w:val="38F0E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56336"/>
    <w:multiLevelType w:val="hybridMultilevel"/>
    <w:tmpl w:val="6EA2A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F00D3"/>
    <w:multiLevelType w:val="hybridMultilevel"/>
    <w:tmpl w:val="9174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B4"/>
    <w:rsid w:val="00002B43"/>
    <w:rsid w:val="0000606B"/>
    <w:rsid w:val="00007C28"/>
    <w:rsid w:val="000300FA"/>
    <w:rsid w:val="000303CE"/>
    <w:rsid w:val="0008589E"/>
    <w:rsid w:val="0008663B"/>
    <w:rsid w:val="00093E66"/>
    <w:rsid w:val="000951A1"/>
    <w:rsid w:val="000C110D"/>
    <w:rsid w:val="000C2261"/>
    <w:rsid w:val="000D03B4"/>
    <w:rsid w:val="000D4FDF"/>
    <w:rsid w:val="000E2D63"/>
    <w:rsid w:val="000F290F"/>
    <w:rsid w:val="0010332B"/>
    <w:rsid w:val="001108CE"/>
    <w:rsid w:val="00113441"/>
    <w:rsid w:val="00113C13"/>
    <w:rsid w:val="0011440D"/>
    <w:rsid w:val="001234F9"/>
    <w:rsid w:val="00123A50"/>
    <w:rsid w:val="0012576A"/>
    <w:rsid w:val="00125C61"/>
    <w:rsid w:val="001330BF"/>
    <w:rsid w:val="00136584"/>
    <w:rsid w:val="001456C2"/>
    <w:rsid w:val="00165ABB"/>
    <w:rsid w:val="00176492"/>
    <w:rsid w:val="001770B2"/>
    <w:rsid w:val="00181535"/>
    <w:rsid w:val="00185CD0"/>
    <w:rsid w:val="00187BDB"/>
    <w:rsid w:val="00191326"/>
    <w:rsid w:val="00192486"/>
    <w:rsid w:val="001A3D24"/>
    <w:rsid w:val="001B2C66"/>
    <w:rsid w:val="001B4366"/>
    <w:rsid w:val="001C1814"/>
    <w:rsid w:val="001D1CA8"/>
    <w:rsid w:val="001F1715"/>
    <w:rsid w:val="00206E2C"/>
    <w:rsid w:val="0021044B"/>
    <w:rsid w:val="00213BFC"/>
    <w:rsid w:val="002217F5"/>
    <w:rsid w:val="00221951"/>
    <w:rsid w:val="00223236"/>
    <w:rsid w:val="002244B2"/>
    <w:rsid w:val="00230E16"/>
    <w:rsid w:val="00231FA1"/>
    <w:rsid w:val="00244E12"/>
    <w:rsid w:val="002516E4"/>
    <w:rsid w:val="00263300"/>
    <w:rsid w:val="00292999"/>
    <w:rsid w:val="00295949"/>
    <w:rsid w:val="002A2C63"/>
    <w:rsid w:val="002A2F83"/>
    <w:rsid w:val="002A6C55"/>
    <w:rsid w:val="002C3273"/>
    <w:rsid w:val="002D6CEC"/>
    <w:rsid w:val="002F0FB9"/>
    <w:rsid w:val="002F2BA9"/>
    <w:rsid w:val="00314B15"/>
    <w:rsid w:val="00315285"/>
    <w:rsid w:val="0031547B"/>
    <w:rsid w:val="0032443C"/>
    <w:rsid w:val="0032648E"/>
    <w:rsid w:val="00335FD6"/>
    <w:rsid w:val="00354F92"/>
    <w:rsid w:val="00374023"/>
    <w:rsid w:val="003758CE"/>
    <w:rsid w:val="00383053"/>
    <w:rsid w:val="003B1FE7"/>
    <w:rsid w:val="003B4A91"/>
    <w:rsid w:val="003B4E2B"/>
    <w:rsid w:val="003C1E62"/>
    <w:rsid w:val="003C5344"/>
    <w:rsid w:val="003E3426"/>
    <w:rsid w:val="003F3FC6"/>
    <w:rsid w:val="00402B94"/>
    <w:rsid w:val="004076B3"/>
    <w:rsid w:val="004079CF"/>
    <w:rsid w:val="004111D1"/>
    <w:rsid w:val="0043620A"/>
    <w:rsid w:val="0044080E"/>
    <w:rsid w:val="00443CF4"/>
    <w:rsid w:val="00445EB9"/>
    <w:rsid w:val="00454AC9"/>
    <w:rsid w:val="004559DA"/>
    <w:rsid w:val="0047339B"/>
    <w:rsid w:val="00476934"/>
    <w:rsid w:val="00481FCC"/>
    <w:rsid w:val="00485A8D"/>
    <w:rsid w:val="00486C6D"/>
    <w:rsid w:val="00496AC4"/>
    <w:rsid w:val="004A42CB"/>
    <w:rsid w:val="004A5A3C"/>
    <w:rsid w:val="004B1752"/>
    <w:rsid w:val="004B60DB"/>
    <w:rsid w:val="004C22ED"/>
    <w:rsid w:val="004D40F5"/>
    <w:rsid w:val="004F452D"/>
    <w:rsid w:val="004F46A4"/>
    <w:rsid w:val="0050034B"/>
    <w:rsid w:val="00532045"/>
    <w:rsid w:val="00533B2C"/>
    <w:rsid w:val="00537131"/>
    <w:rsid w:val="00543AE7"/>
    <w:rsid w:val="00543EF2"/>
    <w:rsid w:val="00545C78"/>
    <w:rsid w:val="00546903"/>
    <w:rsid w:val="0055055F"/>
    <w:rsid w:val="00552AB9"/>
    <w:rsid w:val="00560DC7"/>
    <w:rsid w:val="005630BE"/>
    <w:rsid w:val="00566D73"/>
    <w:rsid w:val="0056713C"/>
    <w:rsid w:val="00567E03"/>
    <w:rsid w:val="005801C6"/>
    <w:rsid w:val="00585F1B"/>
    <w:rsid w:val="0059146A"/>
    <w:rsid w:val="005B111D"/>
    <w:rsid w:val="005C1FF0"/>
    <w:rsid w:val="005C26EC"/>
    <w:rsid w:val="005C4922"/>
    <w:rsid w:val="005D7A3B"/>
    <w:rsid w:val="005E1638"/>
    <w:rsid w:val="005E7DE4"/>
    <w:rsid w:val="005E7F04"/>
    <w:rsid w:val="005F1E59"/>
    <w:rsid w:val="005F4B88"/>
    <w:rsid w:val="005F7445"/>
    <w:rsid w:val="00600AC2"/>
    <w:rsid w:val="006076C9"/>
    <w:rsid w:val="00613A21"/>
    <w:rsid w:val="00624C1F"/>
    <w:rsid w:val="00626214"/>
    <w:rsid w:val="0062685B"/>
    <w:rsid w:val="0064201A"/>
    <w:rsid w:val="00652445"/>
    <w:rsid w:val="00653EEE"/>
    <w:rsid w:val="006667B6"/>
    <w:rsid w:val="00671D1C"/>
    <w:rsid w:val="006903D6"/>
    <w:rsid w:val="006932E8"/>
    <w:rsid w:val="006A39F9"/>
    <w:rsid w:val="006A7CB9"/>
    <w:rsid w:val="006B53D8"/>
    <w:rsid w:val="006C0144"/>
    <w:rsid w:val="006C530A"/>
    <w:rsid w:val="006C608A"/>
    <w:rsid w:val="006D2AD5"/>
    <w:rsid w:val="006E2043"/>
    <w:rsid w:val="006E5B87"/>
    <w:rsid w:val="006F02FF"/>
    <w:rsid w:val="007007DE"/>
    <w:rsid w:val="00710BA3"/>
    <w:rsid w:val="00713136"/>
    <w:rsid w:val="00717866"/>
    <w:rsid w:val="007231AF"/>
    <w:rsid w:val="007326A6"/>
    <w:rsid w:val="007359AB"/>
    <w:rsid w:val="00754F8C"/>
    <w:rsid w:val="00763A5B"/>
    <w:rsid w:val="00773680"/>
    <w:rsid w:val="00777409"/>
    <w:rsid w:val="0078548F"/>
    <w:rsid w:val="00792043"/>
    <w:rsid w:val="007A1C5A"/>
    <w:rsid w:val="007A5E6D"/>
    <w:rsid w:val="007B0C98"/>
    <w:rsid w:val="007B7D7F"/>
    <w:rsid w:val="007C3D72"/>
    <w:rsid w:val="007E0774"/>
    <w:rsid w:val="007E1466"/>
    <w:rsid w:val="007E325E"/>
    <w:rsid w:val="007F60A2"/>
    <w:rsid w:val="007F768D"/>
    <w:rsid w:val="00803F9D"/>
    <w:rsid w:val="00817B2A"/>
    <w:rsid w:val="00817D1F"/>
    <w:rsid w:val="00837AEF"/>
    <w:rsid w:val="00844017"/>
    <w:rsid w:val="00851919"/>
    <w:rsid w:val="0085420F"/>
    <w:rsid w:val="00855E40"/>
    <w:rsid w:val="00873E2F"/>
    <w:rsid w:val="00876E64"/>
    <w:rsid w:val="00877FF7"/>
    <w:rsid w:val="00881FA9"/>
    <w:rsid w:val="008905B1"/>
    <w:rsid w:val="008918CA"/>
    <w:rsid w:val="008952F2"/>
    <w:rsid w:val="008C1F9B"/>
    <w:rsid w:val="008D1C34"/>
    <w:rsid w:val="008E1A5B"/>
    <w:rsid w:val="008F01A2"/>
    <w:rsid w:val="008F1778"/>
    <w:rsid w:val="00903030"/>
    <w:rsid w:val="009041E5"/>
    <w:rsid w:val="0090492E"/>
    <w:rsid w:val="0092005B"/>
    <w:rsid w:val="00935752"/>
    <w:rsid w:val="00956C0F"/>
    <w:rsid w:val="009649A0"/>
    <w:rsid w:val="00973E8A"/>
    <w:rsid w:val="0097681E"/>
    <w:rsid w:val="00986232"/>
    <w:rsid w:val="00993B94"/>
    <w:rsid w:val="009A17BD"/>
    <w:rsid w:val="009A201E"/>
    <w:rsid w:val="009C1135"/>
    <w:rsid w:val="009D1AD7"/>
    <w:rsid w:val="009D6A25"/>
    <w:rsid w:val="009D7702"/>
    <w:rsid w:val="009E0C9B"/>
    <w:rsid w:val="00A020FA"/>
    <w:rsid w:val="00A03277"/>
    <w:rsid w:val="00A1007D"/>
    <w:rsid w:val="00A1615D"/>
    <w:rsid w:val="00A341D8"/>
    <w:rsid w:val="00A35643"/>
    <w:rsid w:val="00A362BF"/>
    <w:rsid w:val="00A3679C"/>
    <w:rsid w:val="00A412CB"/>
    <w:rsid w:val="00A517B6"/>
    <w:rsid w:val="00A90259"/>
    <w:rsid w:val="00A912AB"/>
    <w:rsid w:val="00A93E3F"/>
    <w:rsid w:val="00AB37C5"/>
    <w:rsid w:val="00AB6438"/>
    <w:rsid w:val="00AE3ABB"/>
    <w:rsid w:val="00AE6A05"/>
    <w:rsid w:val="00B15BB2"/>
    <w:rsid w:val="00B16535"/>
    <w:rsid w:val="00B17069"/>
    <w:rsid w:val="00B21120"/>
    <w:rsid w:val="00B22BF6"/>
    <w:rsid w:val="00B36B29"/>
    <w:rsid w:val="00B4532A"/>
    <w:rsid w:val="00B46607"/>
    <w:rsid w:val="00B70291"/>
    <w:rsid w:val="00B73C2E"/>
    <w:rsid w:val="00B80BB1"/>
    <w:rsid w:val="00B92E15"/>
    <w:rsid w:val="00B93115"/>
    <w:rsid w:val="00BC43CD"/>
    <w:rsid w:val="00BC4C95"/>
    <w:rsid w:val="00BC63DE"/>
    <w:rsid w:val="00BD118E"/>
    <w:rsid w:val="00BD6662"/>
    <w:rsid w:val="00BE00A8"/>
    <w:rsid w:val="00C35EFD"/>
    <w:rsid w:val="00C379B8"/>
    <w:rsid w:val="00C44524"/>
    <w:rsid w:val="00C47A5B"/>
    <w:rsid w:val="00C517C4"/>
    <w:rsid w:val="00C61458"/>
    <w:rsid w:val="00C6505D"/>
    <w:rsid w:val="00C666FB"/>
    <w:rsid w:val="00C66DCF"/>
    <w:rsid w:val="00C7568B"/>
    <w:rsid w:val="00C90056"/>
    <w:rsid w:val="00C97A94"/>
    <w:rsid w:val="00CA3D23"/>
    <w:rsid w:val="00CB4771"/>
    <w:rsid w:val="00CC18D3"/>
    <w:rsid w:val="00CD4910"/>
    <w:rsid w:val="00CE1C8A"/>
    <w:rsid w:val="00CE2A59"/>
    <w:rsid w:val="00CE786F"/>
    <w:rsid w:val="00CF171D"/>
    <w:rsid w:val="00CF1DAB"/>
    <w:rsid w:val="00CF5A90"/>
    <w:rsid w:val="00D07F51"/>
    <w:rsid w:val="00D13736"/>
    <w:rsid w:val="00D177C6"/>
    <w:rsid w:val="00D3519D"/>
    <w:rsid w:val="00D36B11"/>
    <w:rsid w:val="00D42B22"/>
    <w:rsid w:val="00D43D8E"/>
    <w:rsid w:val="00D455CF"/>
    <w:rsid w:val="00D46ECD"/>
    <w:rsid w:val="00D51F13"/>
    <w:rsid w:val="00D54040"/>
    <w:rsid w:val="00D54E9C"/>
    <w:rsid w:val="00D55858"/>
    <w:rsid w:val="00D649A2"/>
    <w:rsid w:val="00D651FD"/>
    <w:rsid w:val="00D676CE"/>
    <w:rsid w:val="00D7376F"/>
    <w:rsid w:val="00D81D13"/>
    <w:rsid w:val="00D84D20"/>
    <w:rsid w:val="00D853BF"/>
    <w:rsid w:val="00D87E78"/>
    <w:rsid w:val="00D9477E"/>
    <w:rsid w:val="00D96A68"/>
    <w:rsid w:val="00DA1231"/>
    <w:rsid w:val="00DC03FF"/>
    <w:rsid w:val="00DD2A8E"/>
    <w:rsid w:val="00DE3086"/>
    <w:rsid w:val="00DE5FBA"/>
    <w:rsid w:val="00DF0B75"/>
    <w:rsid w:val="00DF2169"/>
    <w:rsid w:val="00E10084"/>
    <w:rsid w:val="00E2535E"/>
    <w:rsid w:val="00E31596"/>
    <w:rsid w:val="00E46345"/>
    <w:rsid w:val="00E51B1E"/>
    <w:rsid w:val="00E60E7D"/>
    <w:rsid w:val="00E702E8"/>
    <w:rsid w:val="00E83438"/>
    <w:rsid w:val="00E83E45"/>
    <w:rsid w:val="00E84B78"/>
    <w:rsid w:val="00E9694C"/>
    <w:rsid w:val="00EB143D"/>
    <w:rsid w:val="00EB506C"/>
    <w:rsid w:val="00EB7873"/>
    <w:rsid w:val="00ED2292"/>
    <w:rsid w:val="00EE2B72"/>
    <w:rsid w:val="00F10C7E"/>
    <w:rsid w:val="00F12845"/>
    <w:rsid w:val="00F17279"/>
    <w:rsid w:val="00F46764"/>
    <w:rsid w:val="00F55434"/>
    <w:rsid w:val="00F662DD"/>
    <w:rsid w:val="00F91C36"/>
    <w:rsid w:val="00F95B76"/>
    <w:rsid w:val="00FB355E"/>
    <w:rsid w:val="00FC7ED0"/>
    <w:rsid w:val="00FD5C47"/>
    <w:rsid w:val="00FE691D"/>
    <w:rsid w:val="00FE7316"/>
    <w:rsid w:val="00FE7870"/>
    <w:rsid w:val="00FF3526"/>
    <w:rsid w:val="00FF6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E665B3D"/>
  <w15:docId w15:val="{74E1E447-EEF5-4A1A-9DEE-D8272F1F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9D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35F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D6A2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FC7ED0"/>
    <w:rPr>
      <w:sz w:val="16"/>
      <w:szCs w:val="16"/>
    </w:rPr>
  </w:style>
  <w:style w:type="paragraph" w:styleId="CommentText">
    <w:name w:val="annotation text"/>
    <w:basedOn w:val="Normal"/>
    <w:link w:val="CommentTextChar"/>
    <w:uiPriority w:val="99"/>
    <w:semiHidden/>
    <w:unhideWhenUsed/>
    <w:rsid w:val="00FC7ED0"/>
    <w:pPr>
      <w:spacing w:line="240" w:lineRule="auto"/>
    </w:pPr>
    <w:rPr>
      <w:sz w:val="20"/>
      <w:szCs w:val="20"/>
    </w:rPr>
  </w:style>
  <w:style w:type="character" w:customStyle="1" w:styleId="CommentTextChar">
    <w:name w:val="Comment Text Char"/>
    <w:basedOn w:val="DefaultParagraphFont"/>
    <w:link w:val="CommentText"/>
    <w:uiPriority w:val="99"/>
    <w:semiHidden/>
    <w:rsid w:val="00FC7ED0"/>
    <w:rPr>
      <w:sz w:val="20"/>
      <w:szCs w:val="20"/>
    </w:rPr>
  </w:style>
  <w:style w:type="paragraph" w:styleId="CommentSubject">
    <w:name w:val="annotation subject"/>
    <w:basedOn w:val="CommentText"/>
    <w:next w:val="CommentText"/>
    <w:link w:val="CommentSubjectChar"/>
    <w:uiPriority w:val="99"/>
    <w:semiHidden/>
    <w:unhideWhenUsed/>
    <w:rsid w:val="00FC7ED0"/>
    <w:rPr>
      <w:b/>
      <w:bCs/>
    </w:rPr>
  </w:style>
  <w:style w:type="character" w:customStyle="1" w:styleId="CommentSubjectChar">
    <w:name w:val="Comment Subject Char"/>
    <w:basedOn w:val="CommentTextChar"/>
    <w:link w:val="CommentSubject"/>
    <w:uiPriority w:val="99"/>
    <w:semiHidden/>
    <w:rsid w:val="00FC7ED0"/>
    <w:rPr>
      <w:b/>
      <w:bCs/>
      <w:sz w:val="20"/>
      <w:szCs w:val="20"/>
    </w:rPr>
  </w:style>
  <w:style w:type="table" w:styleId="ListTable2-Accent1">
    <w:name w:val="List Table 2 Accent 1"/>
    <w:basedOn w:val="TableNormal"/>
    <w:uiPriority w:val="47"/>
    <w:rsid w:val="007B0C98"/>
    <w:pPr>
      <w:spacing w:after="0" w:line="240" w:lineRule="auto"/>
    </w:pPr>
    <w:tblPr>
      <w:tblStyleRowBandSize w:val="1"/>
      <w:tblStyleColBandSize w:val="1"/>
      <w:tblInd w:w="0" w:type="dxa"/>
      <w:tblBorders>
        <w:top w:val="single" w:sz="4" w:space="0" w:color="9FACD2" w:themeColor="accent1" w:themeTint="99"/>
        <w:bottom w:val="single" w:sz="4" w:space="0" w:color="9FACD2" w:themeColor="accent1" w:themeTint="99"/>
        <w:insideH w:val="single" w:sz="4" w:space="0" w:color="9FACD2"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3F0" w:themeFill="accent1" w:themeFillTint="33"/>
      </w:tcPr>
    </w:tblStylePr>
    <w:tblStylePr w:type="band1Horz">
      <w:tblPr/>
      <w:tcPr>
        <w:shd w:val="clear" w:color="auto" w:fill="DFE3F0" w:themeFill="accent1" w:themeFillTint="33"/>
      </w:tcPr>
    </w:tblStylePr>
  </w:style>
  <w:style w:type="table" w:styleId="GridTable3-Accent1">
    <w:name w:val="Grid Table 3 Accent 1"/>
    <w:basedOn w:val="TableNormal"/>
    <w:uiPriority w:val="48"/>
    <w:rsid w:val="00E31596"/>
    <w:pPr>
      <w:spacing w:after="0" w:line="240" w:lineRule="auto"/>
    </w:pPr>
    <w:tblPr>
      <w:tblStyleRowBandSize w:val="1"/>
      <w:tblStyleColBandSize w:val="1"/>
      <w:tblInd w:w="0" w:type="dxa"/>
      <w:tblBorders>
        <w:top w:val="single" w:sz="4" w:space="0" w:color="9FACD2" w:themeColor="accent1" w:themeTint="99"/>
        <w:left w:val="single" w:sz="4" w:space="0" w:color="9FACD2" w:themeColor="accent1" w:themeTint="99"/>
        <w:bottom w:val="single" w:sz="4" w:space="0" w:color="9FACD2" w:themeColor="accent1" w:themeTint="99"/>
        <w:right w:val="single" w:sz="4" w:space="0" w:color="9FACD2" w:themeColor="accent1" w:themeTint="99"/>
        <w:insideH w:val="single" w:sz="4" w:space="0" w:color="9FACD2" w:themeColor="accent1" w:themeTint="99"/>
        <w:insideV w:val="single" w:sz="4" w:space="0" w:color="9FACD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3F0" w:themeFill="accent1" w:themeFillTint="33"/>
      </w:tcPr>
    </w:tblStylePr>
    <w:tblStylePr w:type="band1Horz">
      <w:tblPr/>
      <w:tcPr>
        <w:shd w:val="clear" w:color="auto" w:fill="DFE3F0" w:themeFill="accent1" w:themeFillTint="33"/>
      </w:tcPr>
    </w:tblStylePr>
    <w:tblStylePr w:type="neCell">
      <w:tblPr/>
      <w:tcPr>
        <w:tcBorders>
          <w:bottom w:val="single" w:sz="4" w:space="0" w:color="9FACD2" w:themeColor="accent1" w:themeTint="99"/>
        </w:tcBorders>
      </w:tcPr>
    </w:tblStylePr>
    <w:tblStylePr w:type="nwCell">
      <w:tblPr/>
      <w:tcPr>
        <w:tcBorders>
          <w:bottom w:val="single" w:sz="4" w:space="0" w:color="9FACD2" w:themeColor="accent1" w:themeTint="99"/>
        </w:tcBorders>
      </w:tcPr>
    </w:tblStylePr>
    <w:tblStylePr w:type="seCell">
      <w:tblPr/>
      <w:tcPr>
        <w:tcBorders>
          <w:top w:val="single" w:sz="4" w:space="0" w:color="9FACD2" w:themeColor="accent1" w:themeTint="99"/>
        </w:tcBorders>
      </w:tcPr>
    </w:tblStylePr>
    <w:tblStylePr w:type="swCell">
      <w:tblPr/>
      <w:tcPr>
        <w:tcBorders>
          <w:top w:val="single" w:sz="4" w:space="0" w:color="9FACD2" w:themeColor="accent1" w:themeTint="99"/>
        </w:tcBorders>
      </w:tcPr>
    </w:tblStylePr>
  </w:style>
  <w:style w:type="table" w:styleId="PlainTable2">
    <w:name w:val="Plain Table 2"/>
    <w:basedOn w:val="TableNormal"/>
    <w:uiPriority w:val="42"/>
    <w:rsid w:val="0000606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21044B"/>
  </w:style>
  <w:style w:type="paragraph" w:styleId="TOC1">
    <w:name w:val="toc 1"/>
    <w:basedOn w:val="Normal"/>
    <w:next w:val="Normal"/>
    <w:autoRedefine/>
    <w:uiPriority w:val="39"/>
    <w:unhideWhenUsed/>
    <w:rsid w:val="0021044B"/>
    <w:pPr>
      <w:spacing w:after="100"/>
    </w:pPr>
  </w:style>
  <w:style w:type="paragraph" w:styleId="TOC2">
    <w:name w:val="toc 2"/>
    <w:basedOn w:val="Normal"/>
    <w:next w:val="Normal"/>
    <w:autoRedefine/>
    <w:uiPriority w:val="39"/>
    <w:unhideWhenUsed/>
    <w:rsid w:val="0021044B"/>
    <w:pPr>
      <w:spacing w:after="100"/>
      <w:ind w:left="220"/>
    </w:pPr>
  </w:style>
  <w:style w:type="paragraph" w:styleId="TOC3">
    <w:name w:val="toc 3"/>
    <w:basedOn w:val="Normal"/>
    <w:next w:val="Normal"/>
    <w:autoRedefine/>
    <w:uiPriority w:val="39"/>
    <w:unhideWhenUsed/>
    <w:rsid w:val="0021044B"/>
    <w:pPr>
      <w:spacing w:after="100"/>
      <w:ind w:left="440"/>
    </w:pPr>
  </w:style>
  <w:style w:type="character" w:styleId="Hyperlink">
    <w:name w:val="Hyperlink"/>
    <w:basedOn w:val="DefaultParagraphFont"/>
    <w:uiPriority w:val="99"/>
    <w:unhideWhenUsed/>
    <w:rsid w:val="0021044B"/>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2993">
      <w:bodyDiv w:val="1"/>
      <w:marLeft w:val="0"/>
      <w:marRight w:val="0"/>
      <w:marTop w:val="0"/>
      <w:marBottom w:val="0"/>
      <w:divBdr>
        <w:top w:val="none" w:sz="0" w:space="0" w:color="auto"/>
        <w:left w:val="none" w:sz="0" w:space="0" w:color="auto"/>
        <w:bottom w:val="none" w:sz="0" w:space="0" w:color="auto"/>
        <w:right w:val="none" w:sz="0" w:space="0" w:color="auto"/>
      </w:divBdr>
      <w:divsChild>
        <w:div w:id="1354039826">
          <w:marLeft w:val="0"/>
          <w:marRight w:val="0"/>
          <w:marTop w:val="0"/>
          <w:marBottom w:val="0"/>
          <w:divBdr>
            <w:top w:val="none" w:sz="0" w:space="0" w:color="auto"/>
            <w:left w:val="none" w:sz="0" w:space="0" w:color="auto"/>
            <w:bottom w:val="none" w:sz="0" w:space="0" w:color="auto"/>
            <w:right w:val="none" w:sz="0" w:space="0" w:color="auto"/>
          </w:divBdr>
          <w:divsChild>
            <w:div w:id="1965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313">
      <w:bodyDiv w:val="1"/>
      <w:marLeft w:val="0"/>
      <w:marRight w:val="0"/>
      <w:marTop w:val="0"/>
      <w:marBottom w:val="0"/>
      <w:divBdr>
        <w:top w:val="none" w:sz="0" w:space="0" w:color="auto"/>
        <w:left w:val="none" w:sz="0" w:space="0" w:color="auto"/>
        <w:bottom w:val="none" w:sz="0" w:space="0" w:color="auto"/>
        <w:right w:val="none" w:sz="0" w:space="0" w:color="auto"/>
      </w:divBdr>
    </w:div>
    <w:div w:id="397676876">
      <w:bodyDiv w:val="1"/>
      <w:marLeft w:val="0"/>
      <w:marRight w:val="0"/>
      <w:marTop w:val="0"/>
      <w:marBottom w:val="0"/>
      <w:divBdr>
        <w:top w:val="none" w:sz="0" w:space="0" w:color="auto"/>
        <w:left w:val="none" w:sz="0" w:space="0" w:color="auto"/>
        <w:bottom w:val="none" w:sz="0" w:space="0" w:color="auto"/>
        <w:right w:val="none" w:sz="0" w:space="0" w:color="auto"/>
      </w:divBdr>
    </w:div>
    <w:div w:id="419256232">
      <w:bodyDiv w:val="1"/>
      <w:marLeft w:val="0"/>
      <w:marRight w:val="0"/>
      <w:marTop w:val="0"/>
      <w:marBottom w:val="0"/>
      <w:divBdr>
        <w:top w:val="none" w:sz="0" w:space="0" w:color="auto"/>
        <w:left w:val="none" w:sz="0" w:space="0" w:color="auto"/>
        <w:bottom w:val="none" w:sz="0" w:space="0" w:color="auto"/>
        <w:right w:val="none" w:sz="0" w:space="0" w:color="auto"/>
      </w:divBdr>
    </w:div>
    <w:div w:id="424115135">
      <w:bodyDiv w:val="1"/>
      <w:marLeft w:val="0"/>
      <w:marRight w:val="0"/>
      <w:marTop w:val="0"/>
      <w:marBottom w:val="0"/>
      <w:divBdr>
        <w:top w:val="none" w:sz="0" w:space="0" w:color="auto"/>
        <w:left w:val="none" w:sz="0" w:space="0" w:color="auto"/>
        <w:bottom w:val="none" w:sz="0" w:space="0" w:color="auto"/>
        <w:right w:val="none" w:sz="0" w:space="0" w:color="auto"/>
      </w:divBdr>
    </w:div>
    <w:div w:id="720206441">
      <w:bodyDiv w:val="1"/>
      <w:marLeft w:val="0"/>
      <w:marRight w:val="0"/>
      <w:marTop w:val="0"/>
      <w:marBottom w:val="0"/>
      <w:divBdr>
        <w:top w:val="none" w:sz="0" w:space="0" w:color="auto"/>
        <w:left w:val="none" w:sz="0" w:space="0" w:color="auto"/>
        <w:bottom w:val="none" w:sz="0" w:space="0" w:color="auto"/>
        <w:right w:val="none" w:sz="0" w:space="0" w:color="auto"/>
      </w:divBdr>
    </w:div>
    <w:div w:id="1117260448">
      <w:bodyDiv w:val="1"/>
      <w:marLeft w:val="0"/>
      <w:marRight w:val="0"/>
      <w:marTop w:val="0"/>
      <w:marBottom w:val="0"/>
      <w:divBdr>
        <w:top w:val="none" w:sz="0" w:space="0" w:color="auto"/>
        <w:left w:val="none" w:sz="0" w:space="0" w:color="auto"/>
        <w:bottom w:val="none" w:sz="0" w:space="0" w:color="auto"/>
        <w:right w:val="none" w:sz="0" w:space="0" w:color="auto"/>
      </w:divBdr>
      <w:divsChild>
        <w:div w:id="966005526">
          <w:marLeft w:val="0"/>
          <w:marRight w:val="0"/>
          <w:marTop w:val="0"/>
          <w:marBottom w:val="0"/>
          <w:divBdr>
            <w:top w:val="none" w:sz="0" w:space="0" w:color="auto"/>
            <w:left w:val="none" w:sz="0" w:space="0" w:color="auto"/>
            <w:bottom w:val="none" w:sz="0" w:space="0" w:color="auto"/>
            <w:right w:val="none" w:sz="0" w:space="0" w:color="auto"/>
          </w:divBdr>
          <w:divsChild>
            <w:div w:id="507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687">
      <w:bodyDiv w:val="1"/>
      <w:marLeft w:val="0"/>
      <w:marRight w:val="0"/>
      <w:marTop w:val="0"/>
      <w:marBottom w:val="0"/>
      <w:divBdr>
        <w:top w:val="none" w:sz="0" w:space="0" w:color="auto"/>
        <w:left w:val="none" w:sz="0" w:space="0" w:color="auto"/>
        <w:bottom w:val="none" w:sz="0" w:space="0" w:color="auto"/>
        <w:right w:val="none" w:sz="0" w:space="0" w:color="auto"/>
      </w:divBdr>
      <w:divsChild>
        <w:div w:id="1439251669">
          <w:marLeft w:val="0"/>
          <w:marRight w:val="0"/>
          <w:marTop w:val="0"/>
          <w:marBottom w:val="0"/>
          <w:divBdr>
            <w:top w:val="none" w:sz="0" w:space="0" w:color="auto"/>
            <w:left w:val="none" w:sz="0" w:space="0" w:color="auto"/>
            <w:bottom w:val="none" w:sz="0" w:space="0" w:color="auto"/>
            <w:right w:val="none" w:sz="0" w:space="0" w:color="auto"/>
          </w:divBdr>
          <w:divsChild>
            <w:div w:id="705760902">
              <w:marLeft w:val="0"/>
              <w:marRight w:val="0"/>
              <w:marTop w:val="0"/>
              <w:marBottom w:val="0"/>
              <w:divBdr>
                <w:top w:val="none" w:sz="0" w:space="0" w:color="auto"/>
                <w:left w:val="none" w:sz="0" w:space="0" w:color="auto"/>
                <w:bottom w:val="none" w:sz="0" w:space="0" w:color="auto"/>
                <w:right w:val="none" w:sz="0" w:space="0" w:color="auto"/>
              </w:divBdr>
            </w:div>
            <w:div w:id="909581743">
              <w:marLeft w:val="0"/>
              <w:marRight w:val="0"/>
              <w:marTop w:val="0"/>
              <w:marBottom w:val="0"/>
              <w:divBdr>
                <w:top w:val="none" w:sz="0" w:space="0" w:color="auto"/>
                <w:left w:val="none" w:sz="0" w:space="0" w:color="auto"/>
                <w:bottom w:val="none" w:sz="0" w:space="0" w:color="auto"/>
                <w:right w:val="none" w:sz="0" w:space="0" w:color="auto"/>
              </w:divBdr>
            </w:div>
            <w:div w:id="1346975727">
              <w:marLeft w:val="0"/>
              <w:marRight w:val="0"/>
              <w:marTop w:val="0"/>
              <w:marBottom w:val="0"/>
              <w:divBdr>
                <w:top w:val="none" w:sz="0" w:space="0" w:color="auto"/>
                <w:left w:val="none" w:sz="0" w:space="0" w:color="auto"/>
                <w:bottom w:val="none" w:sz="0" w:space="0" w:color="auto"/>
                <w:right w:val="none" w:sz="0" w:space="0" w:color="auto"/>
              </w:divBdr>
            </w:div>
            <w:div w:id="1395006482">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514540437">
              <w:marLeft w:val="0"/>
              <w:marRight w:val="0"/>
              <w:marTop w:val="0"/>
              <w:marBottom w:val="0"/>
              <w:divBdr>
                <w:top w:val="none" w:sz="0" w:space="0" w:color="auto"/>
                <w:left w:val="none" w:sz="0" w:space="0" w:color="auto"/>
                <w:bottom w:val="none" w:sz="0" w:space="0" w:color="auto"/>
                <w:right w:val="none" w:sz="0" w:space="0" w:color="auto"/>
              </w:divBdr>
            </w:div>
            <w:div w:id="1134639922">
              <w:marLeft w:val="0"/>
              <w:marRight w:val="0"/>
              <w:marTop w:val="0"/>
              <w:marBottom w:val="0"/>
              <w:divBdr>
                <w:top w:val="none" w:sz="0" w:space="0" w:color="auto"/>
                <w:left w:val="none" w:sz="0" w:space="0" w:color="auto"/>
                <w:bottom w:val="none" w:sz="0" w:space="0" w:color="auto"/>
                <w:right w:val="none" w:sz="0" w:space="0" w:color="auto"/>
              </w:divBdr>
            </w:div>
            <w:div w:id="2033413702">
              <w:marLeft w:val="0"/>
              <w:marRight w:val="0"/>
              <w:marTop w:val="0"/>
              <w:marBottom w:val="0"/>
              <w:divBdr>
                <w:top w:val="none" w:sz="0" w:space="0" w:color="auto"/>
                <w:left w:val="none" w:sz="0" w:space="0" w:color="auto"/>
                <w:bottom w:val="none" w:sz="0" w:space="0" w:color="auto"/>
                <w:right w:val="none" w:sz="0" w:space="0" w:color="auto"/>
              </w:divBdr>
            </w:div>
            <w:div w:id="399401730">
              <w:marLeft w:val="0"/>
              <w:marRight w:val="0"/>
              <w:marTop w:val="0"/>
              <w:marBottom w:val="0"/>
              <w:divBdr>
                <w:top w:val="none" w:sz="0" w:space="0" w:color="auto"/>
                <w:left w:val="none" w:sz="0" w:space="0" w:color="auto"/>
                <w:bottom w:val="none" w:sz="0" w:space="0" w:color="auto"/>
                <w:right w:val="none" w:sz="0" w:space="0" w:color="auto"/>
              </w:divBdr>
            </w:div>
            <w:div w:id="1607426142">
              <w:marLeft w:val="0"/>
              <w:marRight w:val="0"/>
              <w:marTop w:val="0"/>
              <w:marBottom w:val="0"/>
              <w:divBdr>
                <w:top w:val="none" w:sz="0" w:space="0" w:color="auto"/>
                <w:left w:val="none" w:sz="0" w:space="0" w:color="auto"/>
                <w:bottom w:val="none" w:sz="0" w:space="0" w:color="auto"/>
                <w:right w:val="none" w:sz="0" w:space="0" w:color="auto"/>
              </w:divBdr>
            </w:div>
            <w:div w:id="4979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190">
      <w:bodyDiv w:val="1"/>
      <w:marLeft w:val="0"/>
      <w:marRight w:val="0"/>
      <w:marTop w:val="0"/>
      <w:marBottom w:val="0"/>
      <w:divBdr>
        <w:top w:val="none" w:sz="0" w:space="0" w:color="auto"/>
        <w:left w:val="none" w:sz="0" w:space="0" w:color="auto"/>
        <w:bottom w:val="none" w:sz="0" w:space="0" w:color="auto"/>
        <w:right w:val="none" w:sz="0" w:space="0" w:color="auto"/>
      </w:divBdr>
    </w:div>
    <w:div w:id="1863208363">
      <w:bodyDiv w:val="1"/>
      <w:marLeft w:val="0"/>
      <w:marRight w:val="0"/>
      <w:marTop w:val="0"/>
      <w:marBottom w:val="0"/>
      <w:divBdr>
        <w:top w:val="none" w:sz="0" w:space="0" w:color="auto"/>
        <w:left w:val="none" w:sz="0" w:space="0" w:color="auto"/>
        <w:bottom w:val="none" w:sz="0" w:space="0" w:color="auto"/>
        <w:right w:val="none" w:sz="0" w:space="0" w:color="auto"/>
      </w:divBdr>
    </w:div>
    <w:div w:id="19210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1.e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7.bin"/><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oleObject" Target="embeddings/oleObject20.bin"/><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emf"/><Relationship Id="rId41" Type="http://schemas.openxmlformats.org/officeDocument/2006/relationships/oleObject" Target="embeddings/oleObject15.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co\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73E7249024363B75D339D1E398697"/>
        <w:category>
          <w:name w:val="General"/>
          <w:gallery w:val="placeholder"/>
        </w:category>
        <w:types>
          <w:type w:val="bbPlcHdr"/>
        </w:types>
        <w:behaviors>
          <w:behavior w:val="content"/>
        </w:behaviors>
        <w:guid w:val="{C67AC576-0C6A-456F-B71D-D70545D56FE5}"/>
      </w:docPartPr>
      <w:docPartBody>
        <w:p w:rsidR="007F57FC" w:rsidRDefault="00825E84">
          <w:pPr>
            <w:pStyle w:val="04F73E7249024363B75D339D1E398697"/>
          </w:pPr>
          <w:r>
            <w:rPr>
              <w:rFonts w:asciiTheme="majorHAnsi" w:eastAsiaTheme="majorEastAsia" w:hAnsiTheme="majorHAnsi" w:cstheme="majorBidi"/>
              <w:sz w:val="80"/>
              <w:szCs w:val="80"/>
            </w:rPr>
            <w:t>[Type the document title]</w:t>
          </w:r>
        </w:p>
      </w:docPartBody>
    </w:docPart>
    <w:docPart>
      <w:docPartPr>
        <w:name w:val="CEAEE0CB164941788BC17A2AFE4EFC34"/>
        <w:category>
          <w:name w:val="General"/>
          <w:gallery w:val="placeholder"/>
        </w:category>
        <w:types>
          <w:type w:val="bbPlcHdr"/>
        </w:types>
        <w:behaviors>
          <w:behavior w:val="content"/>
        </w:behaviors>
        <w:guid w:val="{1CF72F60-54AD-429D-ADF9-263A2E6CF918}"/>
      </w:docPartPr>
      <w:docPartBody>
        <w:p w:rsidR="007F57FC" w:rsidRDefault="00825E84">
          <w:pPr>
            <w:pStyle w:val="CEAEE0CB164941788BC17A2AFE4EFC3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84"/>
    <w:rsid w:val="005D78D8"/>
    <w:rsid w:val="007F57FC"/>
    <w:rsid w:val="008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73E7249024363B75D339D1E398697">
    <w:name w:val="04F73E7249024363B75D339D1E398697"/>
  </w:style>
  <w:style w:type="paragraph" w:customStyle="1" w:styleId="CEAEE0CB164941788BC17A2AFE4EFC34">
    <w:name w:val="CEAEE0CB164941788BC17A2AFE4EFC34"/>
  </w:style>
  <w:style w:type="paragraph" w:customStyle="1" w:styleId="164845108BBA43A69EBC8901F5A831D1">
    <w:name w:val="164845108BBA43A69EBC8901F5A831D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1A1754780E2D49599BAE7331A06E8680">
    <w:name w:val="1A1754780E2D49599BAE7331A06E8680"/>
  </w:style>
  <w:style w:type="paragraph" w:customStyle="1" w:styleId="B9EDA1B41F5C4EC19AA7D1C54A60ACF2">
    <w:name w:val="B9EDA1B41F5C4EC19AA7D1C54A60ACF2"/>
    <w:rsid w:val="00825E84"/>
  </w:style>
  <w:style w:type="paragraph" w:customStyle="1" w:styleId="2EF5236110814552981FBF6899B6B5CA">
    <w:name w:val="2EF5236110814552981FBF6899B6B5CA"/>
    <w:rsid w:val="00825E84"/>
  </w:style>
  <w:style w:type="paragraph" w:customStyle="1" w:styleId="0BBDB0815AB14A71BC9F4A3713BA4847">
    <w:name w:val="0BBDB0815AB14A71BC9F4A3713BA4847"/>
    <w:rsid w:val="00825E84"/>
  </w:style>
  <w:style w:type="paragraph" w:customStyle="1" w:styleId="DE796DEE5C63424A936378CEF26E4253">
    <w:name w:val="DE796DEE5C63424A936378CEF26E4253"/>
    <w:rsid w:val="00825E84"/>
  </w:style>
  <w:style w:type="paragraph" w:customStyle="1" w:styleId="F65AD9B91A264C5486724E6B0C40BA79">
    <w:name w:val="F65AD9B91A264C5486724E6B0C40BA79"/>
    <w:rsid w:val="00825E84"/>
  </w:style>
  <w:style w:type="paragraph" w:customStyle="1" w:styleId="5EB987CA6FBA4B26A55D213D2BCD5167">
    <w:name w:val="5EB987CA6FBA4B26A55D213D2BCD5167"/>
    <w:rsid w:val="00825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lab is designed to explore the optimization and encapsulation of OSPF areas through the use of Stub, Totally Stubby, Not-So-Stubby, and Totally Not-So-Stubby networks.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92A678D1-C42F-4B13-9D15-1AF450EA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1362</TotalTime>
  <Pages>38</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Multi-Area OSPF</vt:lpstr>
    </vt:vector>
  </TitlesOfParts>
  <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Multi-Area OSPF</dc:title>
  <dc:subject>Building scalable networks with segmented topologies</dc:subject>
  <dc:creator>cisco</dc:creator>
  <cp:keywords/>
  <cp:lastModifiedBy>cisco</cp:lastModifiedBy>
  <cp:revision>250</cp:revision>
  <cp:lastPrinted>2017-09-10T23:25:00Z</cp:lastPrinted>
  <dcterms:created xsi:type="dcterms:W3CDTF">2017-09-07T20:27:00Z</dcterms:created>
  <dcterms:modified xsi:type="dcterms:W3CDTF">2017-09-18T21:56:00Z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